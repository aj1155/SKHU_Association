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14BB5" w14:textId="33F9B448" w:rsidR="007910D6" w:rsidRPr="007910D6" w:rsidRDefault="007910D6" w:rsidP="005D5E94">
      <w:pPr>
        <w:rPr>
          <w:b/>
          <w:sz w:val="48"/>
          <w:szCs w:val="48"/>
        </w:rPr>
      </w:pPr>
      <w:bookmarkStart w:id="0" w:name="_Toc456629420"/>
      <w:bookmarkStart w:id="1" w:name="_Toc456629415"/>
      <w:r w:rsidRPr="007910D6">
        <w:rPr>
          <w:b/>
          <w:sz w:val="48"/>
          <w:szCs w:val="48"/>
        </w:rPr>
        <w:t>Collection</w:t>
      </w:r>
    </w:p>
    <w:p w14:paraId="0D860A8C" w14:textId="5E9AC4B3" w:rsidR="007910D6" w:rsidRDefault="007910D6" w:rsidP="005D5E94">
      <w:r>
        <w:rPr>
          <w:rFonts w:hint="eastAsia"/>
        </w:rPr>
        <w:t>2016-11-07</w:t>
      </w:r>
    </w:p>
    <w:p w14:paraId="7278DEB1" w14:textId="57FE8E9F" w:rsidR="007910D6" w:rsidRDefault="007910D6" w:rsidP="005D5E94">
      <w:r>
        <w:rPr>
          <w:rFonts w:hint="eastAsia"/>
        </w:rPr>
        <w:t>이</w:t>
      </w:r>
      <w:r>
        <w:t>승진</w:t>
      </w:r>
    </w:p>
    <w:p w14:paraId="5BB24FD0" w14:textId="3C7CD438" w:rsidR="007910D6" w:rsidRDefault="007910D6" w:rsidP="005D5E94"/>
    <w:p w14:paraId="1BE6366C" w14:textId="0356E9DF" w:rsidR="007910D6" w:rsidRDefault="007910D6" w:rsidP="005D5E94"/>
    <w:p w14:paraId="3856C822" w14:textId="245C21F4" w:rsidR="007910D6" w:rsidRPr="007910D6" w:rsidRDefault="007910D6" w:rsidP="005D5E94">
      <w:pPr>
        <w:rPr>
          <w:b/>
          <w:sz w:val="28"/>
        </w:rPr>
      </w:pPr>
      <w:r w:rsidRPr="007910D6">
        <w:rPr>
          <w:rFonts w:hint="eastAsia"/>
          <w:b/>
          <w:sz w:val="28"/>
        </w:rPr>
        <w:t>학</w:t>
      </w:r>
      <w:r w:rsidRPr="007910D6">
        <w:rPr>
          <w:b/>
          <w:sz w:val="28"/>
        </w:rPr>
        <w:t>습목표</w:t>
      </w:r>
    </w:p>
    <w:p w14:paraId="7D8F5FD5" w14:textId="5AD5F87D" w:rsidR="007910D6" w:rsidRDefault="007910D6" w:rsidP="005D5E94">
      <w:r>
        <w:rPr>
          <w:rFonts w:hint="eastAsia"/>
        </w:rPr>
        <w:t>Collection Framework 개념</w:t>
      </w:r>
      <w:r>
        <w:t>을</w:t>
      </w:r>
      <w:r>
        <w:rPr>
          <w:rFonts w:hint="eastAsia"/>
        </w:rPr>
        <w:t xml:space="preserve"> 이해</w:t>
      </w:r>
      <w:r>
        <w:t>한다</w:t>
      </w:r>
      <w:r>
        <w:rPr>
          <w:rFonts w:hint="eastAsia"/>
        </w:rPr>
        <w:t>.</w:t>
      </w:r>
    </w:p>
    <w:p w14:paraId="5DAAB38B" w14:textId="1280EE6D" w:rsidR="007910D6" w:rsidRDefault="007910D6" w:rsidP="005D5E94">
      <w:r>
        <w:t xml:space="preserve">Collection </w:t>
      </w:r>
      <w:r>
        <w:rPr>
          <w:rFonts w:hint="eastAsia"/>
        </w:rPr>
        <w:t>인</w:t>
      </w:r>
      <w:r>
        <w:t>터페이스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</w:t>
      </w:r>
      <w:r>
        <w:t>소드</w:t>
      </w:r>
      <w:proofErr w:type="spellEnd"/>
      <w:r>
        <w:rPr>
          <w:rFonts w:hint="eastAsia"/>
        </w:rPr>
        <w:t xml:space="preserve"> 사</w:t>
      </w:r>
      <w:r>
        <w:t>용법을</w:t>
      </w:r>
      <w:r>
        <w:rPr>
          <w:rFonts w:hint="eastAsia"/>
        </w:rPr>
        <w:t xml:space="preserve"> 학</w:t>
      </w:r>
      <w:r>
        <w:t>습</w:t>
      </w:r>
      <w:r>
        <w:rPr>
          <w:rFonts w:hint="eastAsia"/>
        </w:rPr>
        <w:t>한다.</w:t>
      </w:r>
    </w:p>
    <w:p w14:paraId="774789DC" w14:textId="098F71CE" w:rsidR="007910D6" w:rsidRDefault="007910D6" w:rsidP="005D5E94">
      <w:r>
        <w:t xml:space="preserve">Collection </w:t>
      </w:r>
      <w:r>
        <w:rPr>
          <w:rFonts w:hint="eastAsia"/>
        </w:rPr>
        <w:t>인</w:t>
      </w:r>
      <w:r>
        <w:t>터페이스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</w:t>
      </w:r>
      <w:r>
        <w:t>소드를</w:t>
      </w:r>
      <w:proofErr w:type="spellEnd"/>
      <w:r>
        <w:rPr>
          <w:rFonts w:hint="eastAsia"/>
        </w:rPr>
        <w:t xml:space="preserve"> 사</w:t>
      </w:r>
      <w:r>
        <w:t>용하여</w:t>
      </w:r>
      <w:r>
        <w:rPr>
          <w:rFonts w:hint="eastAsia"/>
        </w:rPr>
        <w:t xml:space="preserve"> 집</w:t>
      </w:r>
      <w:r>
        <w:t>합</w:t>
      </w:r>
      <w:r>
        <w:rPr>
          <w:rFonts w:hint="eastAsia"/>
        </w:rPr>
        <w:t xml:space="preserve"> 연</w:t>
      </w:r>
      <w:r>
        <w:t>산을</w:t>
      </w:r>
      <w:r>
        <w:rPr>
          <w:rFonts w:hint="eastAsia"/>
        </w:rPr>
        <w:t xml:space="preserve"> 구</w:t>
      </w:r>
      <w:r>
        <w:t>현한다</w:t>
      </w:r>
      <w:r>
        <w:rPr>
          <w:rFonts w:hint="eastAsia"/>
        </w:rPr>
        <w:t>.</w:t>
      </w:r>
    </w:p>
    <w:p w14:paraId="5F0DA275" w14:textId="28738E0D" w:rsidR="007910D6" w:rsidRDefault="007910D6" w:rsidP="005D5E94"/>
    <w:p w14:paraId="741D415E" w14:textId="245E909A" w:rsidR="007910D6" w:rsidRDefault="007910D6" w:rsidP="005D5E94"/>
    <w:p w14:paraId="5ADE17A5" w14:textId="732F3964" w:rsidR="007910D6" w:rsidRPr="007910D6" w:rsidRDefault="007910D6" w:rsidP="005D5E94">
      <w:pPr>
        <w:rPr>
          <w:b/>
          <w:sz w:val="28"/>
        </w:rPr>
      </w:pPr>
      <w:r w:rsidRPr="007910D6">
        <w:rPr>
          <w:rFonts w:hint="eastAsia"/>
          <w:b/>
          <w:sz w:val="28"/>
        </w:rPr>
        <w:t>목</w:t>
      </w:r>
      <w:r w:rsidRPr="007910D6">
        <w:rPr>
          <w:b/>
          <w:sz w:val="28"/>
        </w:rPr>
        <w:t>차</w:t>
      </w:r>
    </w:p>
    <w:p w14:paraId="7BE9444E" w14:textId="53B46702" w:rsidR="002941E9" w:rsidRDefault="007910D6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66919554" w:history="1">
        <w:r w:rsidR="002941E9" w:rsidRPr="005E1A3F">
          <w:rPr>
            <w:rStyle w:val="ab"/>
            <w:rFonts w:hAnsi="굴림체"/>
            <w:noProof/>
          </w:rPr>
          <w:t>1.</w:t>
        </w:r>
        <w:r w:rsidR="002941E9" w:rsidRPr="005E1A3F">
          <w:rPr>
            <w:rStyle w:val="ab"/>
            <w:noProof/>
          </w:rPr>
          <w:t xml:space="preserve"> Collection Framework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_Toc466919554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2</w:t>
        </w:r>
        <w:r w:rsidR="002941E9">
          <w:rPr>
            <w:noProof/>
            <w:webHidden/>
          </w:rPr>
          <w:fldChar w:fldCharType="end"/>
        </w:r>
      </w:hyperlink>
    </w:p>
    <w:p w14:paraId="3EEE6177" w14:textId="0578385B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55" w:history="1">
        <w:r w:rsidR="002941E9" w:rsidRPr="005E1A3F">
          <w:rPr>
            <w:rStyle w:val="ab"/>
            <w:noProof/>
          </w:rPr>
          <w:t>1) Collection Framework 이란?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_Toc466919555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2</w:t>
        </w:r>
        <w:r w:rsidR="002941E9">
          <w:rPr>
            <w:noProof/>
            <w:webHidden/>
          </w:rPr>
          <w:fldChar w:fldCharType="end"/>
        </w:r>
      </w:hyperlink>
    </w:p>
    <w:p w14:paraId="5A1DF941" w14:textId="68B82449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56" w:history="1">
        <w:r w:rsidR="002941E9" w:rsidRPr="005E1A3F">
          <w:rPr>
            <w:rStyle w:val="ab"/>
            <w:noProof/>
          </w:rPr>
          <w:t>2) Collection Framework 구성요소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_Toc466919556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2</w:t>
        </w:r>
        <w:r w:rsidR="002941E9">
          <w:rPr>
            <w:noProof/>
            <w:webHidden/>
          </w:rPr>
          <w:fldChar w:fldCharType="end"/>
        </w:r>
      </w:hyperlink>
    </w:p>
    <w:p w14:paraId="4AF02973" w14:textId="7BD64AB7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57" w:history="1">
        <w:r w:rsidR="002941E9" w:rsidRPr="005E1A3F">
          <w:rPr>
            <w:rStyle w:val="ab"/>
            <w:noProof/>
          </w:rPr>
          <w:t>3) Collection Framework의 Interface들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_Toc466919557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3</w:t>
        </w:r>
        <w:r w:rsidR="002941E9">
          <w:rPr>
            <w:noProof/>
            <w:webHidden/>
          </w:rPr>
          <w:fldChar w:fldCharType="end"/>
        </w:r>
      </w:hyperlink>
    </w:p>
    <w:p w14:paraId="7A72FDC3" w14:textId="7643F112" w:rsidR="002941E9" w:rsidRDefault="00ED2DE9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6919558" w:history="1">
        <w:r w:rsidR="002941E9" w:rsidRPr="005E1A3F">
          <w:rPr>
            <w:rStyle w:val="ab"/>
            <w:rFonts w:hAnsi="굴림체"/>
            <w:noProof/>
          </w:rPr>
          <w:t>2.</w:t>
        </w:r>
        <w:r w:rsidR="002941E9" w:rsidRPr="005E1A3F">
          <w:rPr>
            <w:rStyle w:val="ab"/>
            <w:noProof/>
          </w:rPr>
          <w:t xml:space="preserve"> Collection interface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_Toc466919558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5</w:t>
        </w:r>
        <w:r w:rsidR="002941E9">
          <w:rPr>
            <w:noProof/>
            <w:webHidden/>
          </w:rPr>
          <w:fldChar w:fldCharType="end"/>
        </w:r>
      </w:hyperlink>
    </w:p>
    <w:p w14:paraId="287E0BA4" w14:textId="0D15C944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59" w:history="1">
        <w:r w:rsidR="002941E9" w:rsidRPr="005E1A3F">
          <w:rPr>
            <w:rStyle w:val="ab"/>
            <w:noProof/>
          </w:rPr>
          <w:t>1) Collection interface 메소드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_Toc466919559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5</w:t>
        </w:r>
        <w:r w:rsidR="002941E9">
          <w:rPr>
            <w:noProof/>
            <w:webHidden/>
          </w:rPr>
          <w:fldChar w:fldCharType="end"/>
        </w:r>
      </w:hyperlink>
    </w:p>
    <w:p w14:paraId="06915857" w14:textId="131A1F4D" w:rsidR="002941E9" w:rsidRDefault="00ED2DE9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6919560" w:history="1">
        <w:r w:rsidR="002941E9" w:rsidRPr="005E1A3F">
          <w:rPr>
            <w:rStyle w:val="ab"/>
            <w:rFonts w:hAnsi="굴림체"/>
            <w:noProof/>
          </w:rPr>
          <w:t>3.</w:t>
        </w:r>
        <w:r w:rsidR="002941E9" w:rsidRPr="005E1A3F">
          <w:rPr>
            <w:rStyle w:val="ab"/>
            <w:noProof/>
          </w:rPr>
          <w:t xml:space="preserve"> Collection 예제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_Toc466919560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6</w:t>
        </w:r>
        <w:r w:rsidR="002941E9">
          <w:rPr>
            <w:noProof/>
            <w:webHidden/>
          </w:rPr>
          <w:fldChar w:fldCharType="end"/>
        </w:r>
      </w:hyperlink>
    </w:p>
    <w:p w14:paraId="10F6B935" w14:textId="25857E08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1" w:history="1">
        <w:r w:rsidR="002941E9" w:rsidRPr="005E1A3F">
          <w:rPr>
            <w:rStyle w:val="ab"/>
            <w:noProof/>
          </w:rPr>
          <w:t>1) 예제1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_Toc466919561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6</w:t>
        </w:r>
        <w:r w:rsidR="002941E9">
          <w:rPr>
            <w:noProof/>
            <w:webHidden/>
          </w:rPr>
          <w:fldChar w:fldCharType="end"/>
        </w:r>
      </w:hyperlink>
    </w:p>
    <w:p w14:paraId="642BD130" w14:textId="6B1079B1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2" w:history="1">
        <w:r w:rsidR="002941E9" w:rsidRPr="005E1A3F">
          <w:rPr>
            <w:rStyle w:val="ab"/>
            <w:noProof/>
          </w:rPr>
          <w:t>2) 예제2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_Toc466919562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7</w:t>
        </w:r>
        <w:r w:rsidR="002941E9">
          <w:rPr>
            <w:noProof/>
            <w:webHidden/>
          </w:rPr>
          <w:fldChar w:fldCharType="end"/>
        </w:r>
      </w:hyperlink>
    </w:p>
    <w:p w14:paraId="0004FB5A" w14:textId="51FF02A0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3" w:history="1">
        <w:r w:rsidR="002941E9" w:rsidRPr="005E1A3F">
          <w:rPr>
            <w:rStyle w:val="ab"/>
            <w:noProof/>
          </w:rPr>
          <w:t>3) 예제3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_Toc466919563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8</w:t>
        </w:r>
        <w:r w:rsidR="002941E9">
          <w:rPr>
            <w:noProof/>
            <w:webHidden/>
          </w:rPr>
          <w:fldChar w:fldCharType="end"/>
        </w:r>
      </w:hyperlink>
    </w:p>
    <w:p w14:paraId="5A2B6829" w14:textId="10370108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4" w:history="1">
        <w:r w:rsidR="002941E9" w:rsidRPr="005E1A3F">
          <w:rPr>
            <w:rStyle w:val="ab"/>
            <w:noProof/>
          </w:rPr>
          <w:t>4) 예제4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_Toc466919564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9</w:t>
        </w:r>
        <w:r w:rsidR="002941E9">
          <w:rPr>
            <w:noProof/>
            <w:webHidden/>
          </w:rPr>
          <w:fldChar w:fldCharType="end"/>
        </w:r>
      </w:hyperlink>
    </w:p>
    <w:p w14:paraId="4E47DD23" w14:textId="744292D6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5" w:history="1">
        <w:r w:rsidR="002941E9" w:rsidRPr="005E1A3F">
          <w:rPr>
            <w:rStyle w:val="ab"/>
            <w:noProof/>
          </w:rPr>
          <w:t>5) 예제5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_Toc466919565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10</w:t>
        </w:r>
        <w:r w:rsidR="002941E9">
          <w:rPr>
            <w:noProof/>
            <w:webHidden/>
          </w:rPr>
          <w:fldChar w:fldCharType="end"/>
        </w:r>
      </w:hyperlink>
    </w:p>
    <w:p w14:paraId="35FB732A" w14:textId="184B634A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6" w:history="1">
        <w:r w:rsidR="002941E9" w:rsidRPr="005E1A3F">
          <w:rPr>
            <w:rStyle w:val="ab"/>
            <w:noProof/>
          </w:rPr>
          <w:t>6) 예제6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_Toc466919566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11</w:t>
        </w:r>
        <w:r w:rsidR="002941E9">
          <w:rPr>
            <w:noProof/>
            <w:webHidden/>
          </w:rPr>
          <w:fldChar w:fldCharType="end"/>
        </w:r>
      </w:hyperlink>
    </w:p>
    <w:p w14:paraId="0A7DD7DF" w14:textId="6E29EEFB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7" w:history="1">
        <w:r w:rsidR="002941E9" w:rsidRPr="005E1A3F">
          <w:rPr>
            <w:rStyle w:val="ab"/>
            <w:noProof/>
          </w:rPr>
          <w:t>7) 예제7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_Toc466919567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12</w:t>
        </w:r>
        <w:r w:rsidR="002941E9">
          <w:rPr>
            <w:noProof/>
            <w:webHidden/>
          </w:rPr>
          <w:fldChar w:fldCharType="end"/>
        </w:r>
      </w:hyperlink>
    </w:p>
    <w:p w14:paraId="18CF2FAD" w14:textId="568EC494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68" w:history="1">
        <w:r w:rsidR="002941E9" w:rsidRPr="005E1A3F">
          <w:rPr>
            <w:rStyle w:val="ab"/>
            <w:noProof/>
          </w:rPr>
          <w:t>8) 실습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_Toc466919568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13</w:t>
        </w:r>
        <w:r w:rsidR="002941E9">
          <w:rPr>
            <w:noProof/>
            <w:webHidden/>
          </w:rPr>
          <w:fldChar w:fldCharType="end"/>
        </w:r>
      </w:hyperlink>
    </w:p>
    <w:p w14:paraId="5F64B306" w14:textId="34D2819D" w:rsidR="002941E9" w:rsidRDefault="00ED2DE9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6919569" w:history="1">
        <w:r w:rsidR="002941E9" w:rsidRPr="005E1A3F">
          <w:rPr>
            <w:rStyle w:val="ab"/>
            <w:rFonts w:hAnsi="굴림체"/>
            <w:noProof/>
          </w:rPr>
          <w:t>4.</w:t>
        </w:r>
        <w:r w:rsidR="002941E9" w:rsidRPr="005E1A3F">
          <w:rPr>
            <w:rStyle w:val="ab"/>
            <w:noProof/>
          </w:rPr>
          <w:t xml:space="preserve"> StringSet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_Toc466919569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14</w:t>
        </w:r>
        <w:r w:rsidR="002941E9">
          <w:rPr>
            <w:noProof/>
            <w:webHidden/>
          </w:rPr>
          <w:fldChar w:fldCharType="end"/>
        </w:r>
      </w:hyperlink>
    </w:p>
    <w:p w14:paraId="3534C958" w14:textId="09FD375E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70" w:history="1">
        <w:r w:rsidR="002941E9" w:rsidRPr="005E1A3F">
          <w:rPr>
            <w:rStyle w:val="ab"/>
            <w:noProof/>
          </w:rPr>
          <w:t>1) 구현1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_Toc466919570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14</w:t>
        </w:r>
        <w:r w:rsidR="002941E9">
          <w:rPr>
            <w:noProof/>
            <w:webHidden/>
          </w:rPr>
          <w:fldChar w:fldCharType="end"/>
        </w:r>
      </w:hyperlink>
    </w:p>
    <w:p w14:paraId="451CF87B" w14:textId="4217FCFB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71" w:history="1">
        <w:r w:rsidR="002941E9" w:rsidRPr="005E1A3F">
          <w:rPr>
            <w:rStyle w:val="ab"/>
            <w:noProof/>
          </w:rPr>
          <w:t>2) 구현2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_Toc466919571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16</w:t>
        </w:r>
        <w:r w:rsidR="002941E9">
          <w:rPr>
            <w:noProof/>
            <w:webHidden/>
          </w:rPr>
          <w:fldChar w:fldCharType="end"/>
        </w:r>
      </w:hyperlink>
    </w:p>
    <w:p w14:paraId="0375536A" w14:textId="0C0E295D" w:rsidR="002941E9" w:rsidRDefault="00ED2DE9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6919572" w:history="1">
        <w:r w:rsidR="002941E9" w:rsidRPr="005E1A3F">
          <w:rPr>
            <w:rStyle w:val="ab"/>
            <w:noProof/>
          </w:rPr>
          <w:t>3) 구현3</w:t>
        </w:r>
        <w:r w:rsidR="002941E9">
          <w:rPr>
            <w:noProof/>
            <w:webHidden/>
          </w:rPr>
          <w:tab/>
        </w:r>
        <w:r w:rsidR="002941E9">
          <w:rPr>
            <w:noProof/>
            <w:webHidden/>
          </w:rPr>
          <w:fldChar w:fldCharType="begin"/>
        </w:r>
        <w:r w:rsidR="002941E9">
          <w:rPr>
            <w:noProof/>
            <w:webHidden/>
          </w:rPr>
          <w:instrText xml:space="preserve"> PAGEREF _Toc466919572 \h </w:instrText>
        </w:r>
        <w:r w:rsidR="002941E9">
          <w:rPr>
            <w:noProof/>
            <w:webHidden/>
          </w:rPr>
        </w:r>
        <w:r w:rsidR="002941E9">
          <w:rPr>
            <w:noProof/>
            <w:webHidden/>
          </w:rPr>
          <w:fldChar w:fldCharType="separate"/>
        </w:r>
        <w:r w:rsidR="002941E9">
          <w:rPr>
            <w:noProof/>
            <w:webHidden/>
          </w:rPr>
          <w:t>18</w:t>
        </w:r>
        <w:r w:rsidR="002941E9">
          <w:rPr>
            <w:noProof/>
            <w:webHidden/>
          </w:rPr>
          <w:fldChar w:fldCharType="end"/>
        </w:r>
      </w:hyperlink>
    </w:p>
    <w:p w14:paraId="75B9B606" w14:textId="4D777C52" w:rsidR="007910D6" w:rsidRPr="007910D6" w:rsidRDefault="007910D6" w:rsidP="005D5E94">
      <w:r>
        <w:fldChar w:fldCharType="end"/>
      </w:r>
    </w:p>
    <w:p w14:paraId="56832D75" w14:textId="77777777" w:rsidR="007910D6" w:rsidRDefault="007910D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D7B3B2E" w14:textId="02CB8D88" w:rsidR="005D5E94" w:rsidRDefault="005D5E94" w:rsidP="005D5E94">
      <w:pPr>
        <w:pStyle w:val="1"/>
      </w:pPr>
      <w:bookmarkStart w:id="2" w:name="_Toc466919554"/>
      <w:r>
        <w:rPr>
          <w:rFonts w:hint="eastAsia"/>
        </w:rPr>
        <w:lastRenderedPageBreak/>
        <w:t xml:space="preserve">Collection </w:t>
      </w:r>
      <w:r>
        <w:t>Framework</w:t>
      </w:r>
      <w:bookmarkEnd w:id="2"/>
    </w:p>
    <w:p w14:paraId="031842B5" w14:textId="697B4546" w:rsidR="005D5E94" w:rsidRDefault="005D5E94" w:rsidP="005D5E94"/>
    <w:p w14:paraId="391D6B6B" w14:textId="7D00D92A" w:rsidR="005D5E94" w:rsidRDefault="005D5E94" w:rsidP="005D5E94">
      <w:pPr>
        <w:pStyle w:val="2"/>
      </w:pPr>
      <w:bookmarkStart w:id="3" w:name="_Toc466919555"/>
      <w:r>
        <w:rPr>
          <w:rFonts w:hint="eastAsia"/>
        </w:rPr>
        <w:t>C</w:t>
      </w:r>
      <w:r>
        <w:t xml:space="preserve">ollection Framework </w:t>
      </w:r>
      <w:r>
        <w:rPr>
          <w:rFonts w:hint="eastAsia"/>
        </w:rPr>
        <w:t>이란?</w:t>
      </w:r>
      <w:bookmarkEnd w:id="3"/>
    </w:p>
    <w:p w14:paraId="56357BBD" w14:textId="77777777" w:rsidR="005D5E94" w:rsidRPr="005D5E94" w:rsidRDefault="005D5E94" w:rsidP="005D5E94"/>
    <w:p w14:paraId="42323622" w14:textId="4985CE52" w:rsidR="005D5E94" w:rsidRDefault="005D5E94" w:rsidP="005D5E94">
      <w:pPr>
        <w:pStyle w:val="3"/>
      </w:pPr>
      <w:bookmarkStart w:id="4" w:name="_Toc456629411"/>
      <w:r>
        <w:t>C</w:t>
      </w:r>
      <w:r>
        <w:rPr>
          <w:rFonts w:hint="eastAsia"/>
        </w:rPr>
        <w:t xml:space="preserve">lass </w:t>
      </w:r>
      <w:r>
        <w:t>l</w:t>
      </w:r>
      <w:r>
        <w:rPr>
          <w:rFonts w:hint="eastAsia"/>
        </w:rPr>
        <w:t>ibrary</w:t>
      </w:r>
      <w:bookmarkEnd w:id="4"/>
    </w:p>
    <w:p w14:paraId="1B538840" w14:textId="77777777" w:rsidR="005D5E94" w:rsidRDefault="005D5E94" w:rsidP="005D5E94">
      <w:r>
        <w:rPr>
          <w:rFonts w:hint="eastAsia"/>
        </w:rPr>
        <w:t xml:space="preserve">자주 사용하는 클래스들을 </w:t>
      </w:r>
      <w:proofErr w:type="spellStart"/>
      <w:r>
        <w:rPr>
          <w:rFonts w:hint="eastAsia"/>
        </w:rPr>
        <w:t>컴파일해서</w:t>
      </w:r>
      <w:proofErr w:type="spellEnd"/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파일로 묶어 놓은 것을 우리는 클래스 라이브러리(class library)라고 부른다.</w:t>
      </w:r>
      <w:r>
        <w:t xml:space="preserve"> JDK</w:t>
      </w:r>
      <w:r>
        <w:rPr>
          <w:rFonts w:hint="eastAsia"/>
        </w:rPr>
        <w:t xml:space="preserve">에 포함된 클래스 라이브러리를 </w:t>
      </w:r>
      <w:r>
        <w:t xml:space="preserve">Java </w:t>
      </w:r>
      <w:r>
        <w:rPr>
          <w:rFonts w:hint="eastAsia"/>
        </w:rPr>
        <w:t>표준 클래스 라이브러리라고 부른다.</w:t>
      </w:r>
    </w:p>
    <w:p w14:paraId="6E9EC72E" w14:textId="77777777" w:rsidR="005D5E94" w:rsidRDefault="005D5E94" w:rsidP="005D5E94"/>
    <w:p w14:paraId="6E3F1F23" w14:textId="541C87B1" w:rsidR="005D5E94" w:rsidRPr="008E69EC" w:rsidRDefault="005D5E94" w:rsidP="005D5E94">
      <w:pPr>
        <w:pStyle w:val="3"/>
      </w:pPr>
      <w:bookmarkStart w:id="5" w:name="_Toc456629412"/>
      <w:r>
        <w:t>F</w:t>
      </w:r>
      <w:r>
        <w:rPr>
          <w:rFonts w:hint="eastAsia"/>
        </w:rPr>
        <w:t>ramework</w:t>
      </w:r>
      <w:bookmarkEnd w:id="5"/>
    </w:p>
    <w:p w14:paraId="069A7076" w14:textId="77777777" w:rsidR="005D5E94" w:rsidRDefault="005D5E94" w:rsidP="005D5E94">
      <w:r>
        <w:rPr>
          <w:rFonts w:hint="eastAsia"/>
        </w:rPr>
        <w:t xml:space="preserve">클래스 라이브러리 중에서 규모가 좀 크고, 클래스들의 구조가 간단하지 않을 것들을, </w:t>
      </w:r>
      <w:proofErr w:type="spellStart"/>
      <w:r>
        <w:rPr>
          <w:rFonts w:hint="eastAsia"/>
        </w:rPr>
        <w:t>프레임웍</w:t>
      </w:r>
      <w:proofErr w:type="spellEnd"/>
      <w:r>
        <w:rPr>
          <w:rFonts w:hint="eastAsia"/>
        </w:rPr>
        <w:t xml:space="preserve"> 클래스 라이브러리(</w:t>
      </w:r>
      <w:r>
        <w:t>framework class library)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 xml:space="preserve">간단히 줄여서 </w:t>
      </w:r>
      <w:proofErr w:type="spellStart"/>
      <w:r>
        <w:rPr>
          <w:rFonts w:hint="eastAsia"/>
        </w:rPr>
        <w:t>프레임웍</w:t>
      </w:r>
      <w:proofErr w:type="spellEnd"/>
      <w:r>
        <w:rPr>
          <w:rFonts w:hint="eastAsia"/>
        </w:rPr>
        <w:t>(</w:t>
      </w:r>
      <w:r>
        <w:t>framework)</w:t>
      </w:r>
      <w:r>
        <w:rPr>
          <w:rFonts w:hint="eastAsia"/>
        </w:rPr>
        <w:t>이라고 부르기도 한다.</w:t>
      </w:r>
    </w:p>
    <w:p w14:paraId="6DD92453" w14:textId="77777777" w:rsidR="005D5E94" w:rsidRDefault="005D5E94" w:rsidP="005D5E94"/>
    <w:p w14:paraId="3E536C9A" w14:textId="77777777" w:rsidR="005D5E94" w:rsidRDefault="005D5E94" w:rsidP="005D5E94">
      <w:r>
        <w:t>framework</w:t>
      </w:r>
      <w:r>
        <w:rPr>
          <w:rFonts w:hint="eastAsia"/>
        </w:rPr>
        <w:t>에서 중요한 부분은, 라이브러리 규모가 크다는 점 보다,</w:t>
      </w:r>
      <w:r>
        <w:t xml:space="preserve"> </w:t>
      </w:r>
      <w:r>
        <w:rPr>
          <w:rFonts w:hint="eastAsia"/>
        </w:rPr>
        <w:t>클래스들이 서로 연결되고 실행되는 구조가 단순하지 않고 세련되었다는 점이다.</w:t>
      </w:r>
    </w:p>
    <w:p w14:paraId="217A31E1" w14:textId="5F47DB3B" w:rsidR="005D5E94" w:rsidRDefault="005D5E94" w:rsidP="005D5E94">
      <w:r>
        <w:rPr>
          <w:rFonts w:hint="eastAsia"/>
        </w:rPr>
        <w:t xml:space="preserve">즉 객체지향적으로 세련된 구조를 갖는 클래스 라이브러리를 간단히 </w:t>
      </w:r>
      <w:proofErr w:type="spellStart"/>
      <w:r>
        <w:rPr>
          <w:rFonts w:hint="eastAsia"/>
        </w:rPr>
        <w:t>프레임웍이라고</w:t>
      </w:r>
      <w:proofErr w:type="spellEnd"/>
      <w:r>
        <w:rPr>
          <w:rFonts w:hint="eastAsia"/>
        </w:rPr>
        <w:t xml:space="preserve"> 부른다.</w:t>
      </w:r>
    </w:p>
    <w:p w14:paraId="62B254F3" w14:textId="77777777" w:rsidR="003E776D" w:rsidRPr="008E69EC" w:rsidRDefault="003E776D" w:rsidP="005D5E94"/>
    <w:p w14:paraId="5B1CF34D" w14:textId="4E067F9F" w:rsidR="005D5E94" w:rsidRDefault="005D5E94" w:rsidP="005D5E94">
      <w:pPr>
        <w:pStyle w:val="3"/>
      </w:pPr>
      <w:r>
        <w:rPr>
          <w:rFonts w:hint="eastAsia"/>
        </w:rPr>
        <w:t>Collection</w:t>
      </w:r>
      <w:r>
        <w:t xml:space="preserve"> Class</w:t>
      </w:r>
      <w:bookmarkEnd w:id="0"/>
    </w:p>
    <w:p w14:paraId="6A5AE760" w14:textId="77B4FFF3" w:rsidR="00914B52" w:rsidRDefault="00914B52" w:rsidP="00914B52">
      <w:r>
        <w:rPr>
          <w:rFonts w:hint="eastAsia"/>
        </w:rPr>
        <w:t>내부에 자료 목록을 보관하기 위한 클래스를 컬렉션 클래스라고 부른다.</w:t>
      </w:r>
    </w:p>
    <w:p w14:paraId="59FFD486" w14:textId="28AD0CA8" w:rsidR="00914B52" w:rsidRDefault="00914B52" w:rsidP="00914B52">
      <w:r>
        <w:rPr>
          <w:rFonts w:hint="eastAsia"/>
        </w:rPr>
        <w:t xml:space="preserve">컬렉션 클래스에 보관할 수 있는 자료는 </w:t>
      </w:r>
      <w:proofErr w:type="spellStart"/>
      <w:r>
        <w:rPr>
          <w:rFonts w:hint="eastAsia"/>
        </w:rPr>
        <w:t>참조형이어야</w:t>
      </w:r>
      <w:proofErr w:type="spellEnd"/>
      <w:r>
        <w:rPr>
          <w:rFonts w:hint="eastAsia"/>
        </w:rPr>
        <w:t xml:space="preserve"> 한다.</w:t>
      </w:r>
    </w:p>
    <w:p w14:paraId="11CB4E58" w14:textId="0E2E447B" w:rsidR="00914B52" w:rsidRDefault="00914B52" w:rsidP="00914B52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컬렉션 클래스에 보관할 수 없다.</w:t>
      </w:r>
    </w:p>
    <w:p w14:paraId="2005CD3F" w14:textId="3C6DC9CA" w:rsidR="00914B52" w:rsidRDefault="00914B52" w:rsidP="00914B52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컬렉션에 보관할 때는</w:t>
      </w:r>
      <w:r>
        <w:t xml:space="preserve">, </w:t>
      </w:r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참조형으로</w:t>
      </w:r>
      <w:proofErr w:type="spellEnd"/>
      <w:r>
        <w:rPr>
          <w:rFonts w:hint="eastAsia"/>
        </w:rPr>
        <w:t xml:space="preserve"> 변환되어 보관된다.</w:t>
      </w:r>
      <w:r>
        <w:t xml:space="preserve"> (</w:t>
      </w:r>
      <w:proofErr w:type="gramStart"/>
      <w:r>
        <w:t>auto-boxing</w:t>
      </w:r>
      <w:proofErr w:type="gramEnd"/>
      <w:r>
        <w:t>)</w:t>
      </w:r>
    </w:p>
    <w:p w14:paraId="0C6F2E98" w14:textId="77777777" w:rsidR="00914B52" w:rsidRPr="00914B52" w:rsidRDefault="00914B52" w:rsidP="00914B52"/>
    <w:p w14:paraId="31FA91D9" w14:textId="77777777" w:rsidR="005D5E94" w:rsidRDefault="005D5E94" w:rsidP="005D5E94">
      <w:r>
        <w:rPr>
          <w:rFonts w:hint="eastAsia"/>
        </w:rPr>
        <w:t xml:space="preserve">우리가 잘 알고 있는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클래스가 바로 대표적인 컬렉션 클래스이다.</w:t>
      </w:r>
    </w:p>
    <w:p w14:paraId="74B9FAA9" w14:textId="36A5C0D5" w:rsidR="005D5E94" w:rsidRDefault="005D5E94" w:rsidP="005D5E94"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뿐만아니라</w:t>
      </w:r>
      <w:proofErr w:type="spellEnd"/>
      <w:r>
        <w:rPr>
          <w:rFonts w:hint="eastAsia"/>
        </w:rPr>
        <w:t xml:space="preserve"> 많은 컬렉션 클래스들이 </w:t>
      </w:r>
      <w:r>
        <w:t xml:space="preserve">Java </w:t>
      </w:r>
      <w:r>
        <w:rPr>
          <w:rFonts w:hint="eastAsia"/>
        </w:rPr>
        <w:t>표준 라이브러리에 포함되어 있다.</w:t>
      </w:r>
    </w:p>
    <w:p w14:paraId="0FE375DC" w14:textId="2CB3A4E2" w:rsidR="00914B52" w:rsidRDefault="00914B52" w:rsidP="005D5E94"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클래스, </w:t>
      </w:r>
      <w:r>
        <w:t xml:space="preserve">Stack </w:t>
      </w:r>
      <w:r>
        <w:rPr>
          <w:rFonts w:hint="eastAsia"/>
        </w:rPr>
        <w:t>클래스도 대표적인 컬렉션 클래스이다.</w:t>
      </w:r>
    </w:p>
    <w:p w14:paraId="3B8CD8D7" w14:textId="42430947" w:rsidR="005D5E94" w:rsidRDefault="005D5E94" w:rsidP="005D5E94"/>
    <w:p w14:paraId="49474D0D" w14:textId="77777777" w:rsidR="005D5E94" w:rsidRDefault="005D5E94" w:rsidP="005D5E94">
      <w:pPr>
        <w:pStyle w:val="3"/>
      </w:pPr>
      <w:r>
        <w:rPr>
          <w:rFonts w:hint="eastAsia"/>
        </w:rPr>
        <w:t>Collection Framework</w:t>
      </w:r>
    </w:p>
    <w:p w14:paraId="21CDAA5F" w14:textId="5E5D2CAB" w:rsidR="005D5E94" w:rsidRDefault="005D5E94" w:rsidP="005D5E9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표준 라이브러리에 포함된 컬렉션 클래스들의 수가 많고,</w:t>
      </w:r>
      <w:r>
        <w:t xml:space="preserve"> </w:t>
      </w:r>
      <w:r>
        <w:rPr>
          <w:rFonts w:hint="eastAsia"/>
        </w:rPr>
        <w:t xml:space="preserve">그 구조가 간단하지 않기 때문에, 이들을 </w:t>
      </w:r>
      <w:r>
        <w:t xml:space="preserve">Collection Framework </w:t>
      </w:r>
      <w:r>
        <w:rPr>
          <w:rFonts w:hint="eastAsia"/>
        </w:rPr>
        <w:t>이라고 부른다.</w:t>
      </w:r>
    </w:p>
    <w:p w14:paraId="4D90C1FC" w14:textId="77777777" w:rsidR="005D5E94" w:rsidRDefault="005D5E94" w:rsidP="005D5E94"/>
    <w:p w14:paraId="456EB3CB" w14:textId="77777777" w:rsidR="005D5E94" w:rsidRDefault="005D5E94" w:rsidP="005D5E94"/>
    <w:p w14:paraId="42F44504" w14:textId="77777777" w:rsidR="005D5E94" w:rsidRDefault="005D5E94" w:rsidP="005D5E94">
      <w:pPr>
        <w:pStyle w:val="2"/>
      </w:pPr>
      <w:bookmarkStart w:id="6" w:name="_Toc456629421"/>
      <w:bookmarkStart w:id="7" w:name="_Toc466919556"/>
      <w:r>
        <w:rPr>
          <w:rFonts w:hint="eastAsia"/>
        </w:rPr>
        <w:t>Collection Framework 구성요소</w:t>
      </w:r>
      <w:bookmarkEnd w:id="6"/>
      <w:bookmarkEnd w:id="7"/>
    </w:p>
    <w:p w14:paraId="3008953A" w14:textId="77777777" w:rsidR="005D5E94" w:rsidRDefault="005D5E94" w:rsidP="005D5E9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표준 라이브러리의 </w:t>
      </w:r>
      <w:r>
        <w:t xml:space="preserve">Collection Framework </w:t>
      </w:r>
      <w:r>
        <w:rPr>
          <w:rFonts w:hint="eastAsia"/>
        </w:rPr>
        <w:t>구성 요소들은 다음과 같다.</w:t>
      </w:r>
    </w:p>
    <w:p w14:paraId="5451A5B0" w14:textId="77777777" w:rsidR="005D5E94" w:rsidRDefault="005D5E94" w:rsidP="005D5E94"/>
    <w:p w14:paraId="5B4E460D" w14:textId="77777777" w:rsidR="005D5E94" w:rsidRDefault="005D5E94" w:rsidP="005D5E94">
      <w:pPr>
        <w:pStyle w:val="3"/>
      </w:pPr>
      <w:r>
        <w:rPr>
          <w:rFonts w:hint="eastAsia"/>
        </w:rPr>
        <w:t>Interface</w:t>
      </w:r>
      <w:r>
        <w:t>s</w:t>
      </w:r>
    </w:p>
    <w:p w14:paraId="64E236E3" w14:textId="77777777" w:rsidR="005D5E94" w:rsidRDefault="005D5E94" w:rsidP="005D5E94">
      <w:r>
        <w:rPr>
          <w:rFonts w:hint="eastAsia"/>
        </w:rPr>
        <w:t>컬렉션 클래스들을 서로 호환되는 몇 개의 그룹으로 나눌 수 있다.</w:t>
      </w:r>
    </w:p>
    <w:p w14:paraId="55609E52" w14:textId="77777777" w:rsidR="005D5E94" w:rsidRDefault="005D5E94" w:rsidP="005D5E94">
      <w:r>
        <w:rPr>
          <w:rFonts w:hint="eastAsia"/>
        </w:rPr>
        <w:t xml:space="preserve">각 그룹을 대표하는 java </w:t>
      </w:r>
      <w:r>
        <w:t xml:space="preserve">interface </w:t>
      </w:r>
      <w:r>
        <w:rPr>
          <w:rFonts w:hint="eastAsia"/>
        </w:rPr>
        <w:t>들이 있다.</w:t>
      </w:r>
    </w:p>
    <w:p w14:paraId="76A6934A" w14:textId="77777777" w:rsidR="005D5E94" w:rsidRDefault="005D5E94" w:rsidP="005D5E94"/>
    <w:p w14:paraId="6F6D8679" w14:textId="77777777" w:rsidR="005D5E94" w:rsidRDefault="005D5E94" w:rsidP="005D5E94">
      <w:r>
        <w:rPr>
          <w:rFonts w:hint="eastAsia"/>
        </w:rPr>
        <w:t xml:space="preserve">예를 들어 </w:t>
      </w:r>
      <w:r>
        <w:t xml:space="preserve">List </w:t>
      </w:r>
      <w:r>
        <w:rPr>
          <w:rFonts w:hint="eastAsia"/>
        </w:rPr>
        <w:t xml:space="preserve">그룹을 대표하는 것은 </w:t>
      </w:r>
      <w:r>
        <w:t>List interface</w:t>
      </w:r>
      <w:r>
        <w:rPr>
          <w:rFonts w:hint="eastAsia"/>
        </w:rPr>
        <w:t>이고,</w:t>
      </w:r>
    </w:p>
    <w:p w14:paraId="57CCD541" w14:textId="77777777" w:rsidR="005D5E94" w:rsidRDefault="005D5E94" w:rsidP="005D5E94"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 그룹을 대표하는 것은 </w:t>
      </w:r>
      <w:proofErr w:type="spellStart"/>
      <w:r>
        <w:t>Deque</w:t>
      </w:r>
      <w:proofErr w:type="spellEnd"/>
      <w:r>
        <w:t xml:space="preserve"> interface </w:t>
      </w:r>
      <w:r>
        <w:rPr>
          <w:rFonts w:hint="eastAsia"/>
        </w:rPr>
        <w:t>이고,</w:t>
      </w:r>
    </w:p>
    <w:p w14:paraId="681DFDD8" w14:textId="77777777" w:rsidR="005D5E94" w:rsidRDefault="005D5E94" w:rsidP="005D5E94">
      <w:r>
        <w:t xml:space="preserve">Map </w:t>
      </w:r>
      <w:r>
        <w:rPr>
          <w:rFonts w:hint="eastAsia"/>
        </w:rPr>
        <w:t xml:space="preserve">그룹을 대표하는 것은 </w:t>
      </w:r>
      <w:r>
        <w:t xml:space="preserve">Map interface </w:t>
      </w:r>
      <w:r>
        <w:rPr>
          <w:rFonts w:hint="eastAsia"/>
        </w:rPr>
        <w:t>이다.</w:t>
      </w:r>
    </w:p>
    <w:p w14:paraId="61A04280" w14:textId="77777777" w:rsidR="005D5E94" w:rsidRDefault="005D5E94" w:rsidP="005D5E94"/>
    <w:p w14:paraId="5C240C14" w14:textId="77777777" w:rsidR="005D5E94" w:rsidRDefault="005D5E94" w:rsidP="005D5E94">
      <w:pPr>
        <w:pStyle w:val="3"/>
      </w:pPr>
      <w:proofErr w:type="gramStart"/>
      <w:r>
        <w:rPr>
          <w:rFonts w:hint="eastAsia"/>
        </w:rPr>
        <w:t>implementations</w:t>
      </w:r>
      <w:proofErr w:type="gramEnd"/>
    </w:p>
    <w:p w14:paraId="6DF04476" w14:textId="77777777" w:rsidR="005D5E94" w:rsidRDefault="005D5E94" w:rsidP="005D5E94">
      <w:r>
        <w:rPr>
          <w:rFonts w:hint="eastAsia"/>
        </w:rPr>
        <w:t xml:space="preserve">컬렉션 클래스 그룹에 속하는 클래스들은 그 그룹 대표 </w:t>
      </w:r>
      <w:r>
        <w:t>java interface</w:t>
      </w:r>
      <w:r>
        <w:rPr>
          <w:rFonts w:hint="eastAsia"/>
        </w:rPr>
        <w:t>를 구현(</w:t>
      </w:r>
      <w:r>
        <w:t>implements)</w:t>
      </w:r>
      <w:r>
        <w:rPr>
          <w:rFonts w:hint="eastAsia"/>
        </w:rPr>
        <w:t>해야 한다.</w:t>
      </w:r>
    </w:p>
    <w:p w14:paraId="357F63F8" w14:textId="77777777" w:rsidR="005D5E94" w:rsidRDefault="005D5E94" w:rsidP="005D5E94"/>
    <w:p w14:paraId="732AF9BB" w14:textId="77777777" w:rsidR="005D5E94" w:rsidRDefault="005D5E94" w:rsidP="005D5E94">
      <w:r>
        <w:rPr>
          <w:rFonts w:hint="eastAsia"/>
        </w:rPr>
        <w:t xml:space="preserve">예를 들어 </w:t>
      </w:r>
      <w:r>
        <w:t xml:space="preserve">List </w:t>
      </w:r>
      <w:r>
        <w:rPr>
          <w:rFonts w:hint="eastAsia"/>
        </w:rPr>
        <w:t xml:space="preserve">그룹을 대표하는 것은 </w:t>
      </w:r>
      <w:r>
        <w:t xml:space="preserve">List interface </w:t>
      </w:r>
      <w:r>
        <w:rPr>
          <w:rFonts w:hint="eastAsia"/>
        </w:rPr>
        <w:t>이다.</w:t>
      </w:r>
    </w:p>
    <w:p w14:paraId="52BB7691" w14:textId="77777777" w:rsidR="005D5E94" w:rsidRDefault="005D5E94" w:rsidP="005D5E94">
      <w:r>
        <w:rPr>
          <w:rFonts w:hint="eastAsia"/>
        </w:rPr>
        <w:t xml:space="preserve">이 그룹에 속하는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클래스와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클래스는 이 </w:t>
      </w:r>
      <w:r>
        <w:t>List interface</w:t>
      </w:r>
      <w:r>
        <w:rPr>
          <w:rFonts w:hint="eastAsia"/>
        </w:rPr>
        <w:t>를 구현했다.</w:t>
      </w:r>
    </w:p>
    <w:p w14:paraId="7CC0676C" w14:textId="77777777" w:rsidR="005D5E94" w:rsidRDefault="005D5E94" w:rsidP="005D5E94"/>
    <w:p w14:paraId="7C4C96C3" w14:textId="77777777" w:rsidR="005D5E94" w:rsidRDefault="005D5E94" w:rsidP="005D5E94">
      <w:proofErr w:type="spellStart"/>
      <w:r>
        <w:t>Deque</w:t>
      </w:r>
      <w:proofErr w:type="spellEnd"/>
      <w:r>
        <w:t xml:space="preserve"> </w:t>
      </w:r>
      <w:r>
        <w:rPr>
          <w:rFonts w:hint="eastAsia"/>
        </w:rPr>
        <w:t xml:space="preserve">그룹을 대표하는 것은 </w:t>
      </w:r>
      <w:proofErr w:type="spellStart"/>
      <w:r>
        <w:t>Deque</w:t>
      </w:r>
      <w:proofErr w:type="spellEnd"/>
      <w:r>
        <w:t xml:space="preserve"> interface </w:t>
      </w:r>
      <w:r>
        <w:rPr>
          <w:rFonts w:hint="eastAsia"/>
        </w:rPr>
        <w:t>이다.</w:t>
      </w:r>
    </w:p>
    <w:p w14:paraId="2140B2D9" w14:textId="77777777" w:rsidR="005D5E94" w:rsidRDefault="005D5E94" w:rsidP="005D5E94">
      <w:r>
        <w:rPr>
          <w:rFonts w:hint="eastAsia"/>
        </w:rPr>
        <w:t xml:space="preserve">이 그룹에 속하는 </w:t>
      </w:r>
      <w:proofErr w:type="spellStart"/>
      <w:r>
        <w:t>ArrayDeque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Deque</w:t>
      </w:r>
      <w:proofErr w:type="spellEnd"/>
      <w:r>
        <w:t xml:space="preserve"> interface</w:t>
      </w:r>
      <w:r>
        <w:rPr>
          <w:rFonts w:hint="eastAsia"/>
        </w:rPr>
        <w:t>를 구현했다.</w:t>
      </w:r>
    </w:p>
    <w:p w14:paraId="4A19F9FC" w14:textId="77777777" w:rsidR="005D5E94" w:rsidRDefault="005D5E94" w:rsidP="005D5E94"/>
    <w:p w14:paraId="61981981" w14:textId="77777777" w:rsidR="005D5E94" w:rsidRDefault="005D5E94" w:rsidP="005D5E94">
      <w:r>
        <w:t xml:space="preserve">Map </w:t>
      </w:r>
      <w:r>
        <w:rPr>
          <w:rFonts w:hint="eastAsia"/>
        </w:rPr>
        <w:t xml:space="preserve">그룹을 대표하는 것은 </w:t>
      </w:r>
      <w:r>
        <w:t xml:space="preserve">Map interface </w:t>
      </w:r>
      <w:r>
        <w:rPr>
          <w:rFonts w:hint="eastAsia"/>
        </w:rPr>
        <w:t>이다.</w:t>
      </w:r>
    </w:p>
    <w:p w14:paraId="2317455A" w14:textId="77777777" w:rsidR="005D5E94" w:rsidRDefault="005D5E94" w:rsidP="005D5E94">
      <w:r>
        <w:rPr>
          <w:rFonts w:hint="eastAsia"/>
        </w:rPr>
        <w:t xml:space="preserve">이 그룹에 속하는 </w:t>
      </w:r>
      <w:proofErr w:type="spellStart"/>
      <w:r>
        <w:t>HashMap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Map interface</w:t>
      </w:r>
      <w:r>
        <w:rPr>
          <w:rFonts w:hint="eastAsia"/>
        </w:rPr>
        <w:t>를 구현했다.</w:t>
      </w:r>
    </w:p>
    <w:p w14:paraId="4ECC5F37" w14:textId="77777777" w:rsidR="005D5E94" w:rsidRPr="00895910" w:rsidRDefault="005D5E94" w:rsidP="005D5E94"/>
    <w:p w14:paraId="116DB2CD" w14:textId="77777777" w:rsidR="005D5E94" w:rsidRDefault="005D5E94" w:rsidP="005D5E94">
      <w:r>
        <w:rPr>
          <w:rFonts w:hint="eastAsia"/>
        </w:rPr>
        <w:t xml:space="preserve">각 그룹에 속하는 클래스들은 그 그룹의 대표 </w:t>
      </w:r>
      <w:r>
        <w:t>interface</w:t>
      </w:r>
      <w:r>
        <w:rPr>
          <w:rFonts w:hint="eastAsia"/>
        </w:rPr>
        <w:t>를 구현했기 때문에 서로 호환된다.</w:t>
      </w:r>
    </w:p>
    <w:p w14:paraId="38711294" w14:textId="77777777" w:rsidR="005D5E94" w:rsidRPr="008119FE" w:rsidRDefault="005D5E94" w:rsidP="005D5E94"/>
    <w:p w14:paraId="64E282C4" w14:textId="77777777" w:rsidR="005D5E94" w:rsidRDefault="005D5E94" w:rsidP="005D5E94">
      <w:pPr>
        <w:pStyle w:val="3"/>
      </w:pPr>
      <w:r>
        <w:rPr>
          <w:rFonts w:hint="eastAsia"/>
        </w:rPr>
        <w:t>Algorithms</w:t>
      </w:r>
    </w:p>
    <w:p w14:paraId="60BF9296" w14:textId="77777777" w:rsidR="005D5E94" w:rsidRDefault="005D5E94" w:rsidP="005D5E94"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class 들을 대상으로 정렬(</w:t>
      </w:r>
      <w:r>
        <w:t xml:space="preserve">sorting), </w:t>
      </w:r>
      <w:r>
        <w:rPr>
          <w:rFonts w:hint="eastAsia"/>
        </w:rPr>
        <w:t>탐색(</w:t>
      </w:r>
      <w:r>
        <w:t xml:space="preserve">searching) </w:t>
      </w:r>
      <w:r>
        <w:rPr>
          <w:rFonts w:hint="eastAsia"/>
        </w:rPr>
        <w:t xml:space="preserve">등의 연산을 구현한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</w:t>
      </w:r>
      <w:r>
        <w:t>collection framework</w:t>
      </w:r>
      <w:r>
        <w:rPr>
          <w:rFonts w:hint="eastAsia"/>
        </w:rPr>
        <w:t xml:space="preserve">의 </w:t>
      </w:r>
      <w:r>
        <w:t xml:space="preserve">algorithms </w:t>
      </w:r>
      <w:r>
        <w:rPr>
          <w:rFonts w:hint="eastAsia"/>
        </w:rPr>
        <w:t xml:space="preserve">라고 부른다. 이 알고리즘 </w:t>
      </w:r>
      <w:proofErr w:type="spellStart"/>
      <w:r>
        <w:rPr>
          <w:rFonts w:hint="eastAsia"/>
        </w:rPr>
        <w:t>메소드들은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</w:t>
      </w:r>
      <w:r>
        <w:t>polymorphism)</w:t>
      </w:r>
      <w:r>
        <w:rPr>
          <w:rFonts w:hint="eastAsia"/>
        </w:rPr>
        <w:t>을 활용하여 구현되었다.</w:t>
      </w:r>
    </w:p>
    <w:p w14:paraId="30676839" w14:textId="77777777" w:rsidR="005D5E94" w:rsidRDefault="005D5E94" w:rsidP="005D5E94"/>
    <w:p w14:paraId="0A16237C" w14:textId="27290FC6" w:rsidR="005D5E94" w:rsidRDefault="005D5E94" w:rsidP="005D5E94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클래스와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>클래스는 서로 호환된다.</w:t>
      </w:r>
    </w:p>
    <w:p w14:paraId="0E5BF82F" w14:textId="28147F7D" w:rsidR="005D5E94" w:rsidRDefault="00F52CC7" w:rsidP="005D5E94">
      <w:proofErr w:type="spellStart"/>
      <w:r>
        <w:t>ArrayList</w:t>
      </w:r>
      <w:proofErr w:type="spellEnd"/>
      <w:r>
        <w:rPr>
          <w:rFonts w:hint="eastAsia"/>
        </w:rPr>
        <w:t xml:space="preserve">와 </w:t>
      </w:r>
      <w:proofErr w:type="spellStart"/>
      <w:r>
        <w:t>LinkedList</w:t>
      </w:r>
      <w:proofErr w:type="spellEnd"/>
      <w:r>
        <w:rPr>
          <w:rFonts w:hint="eastAsia"/>
        </w:rPr>
        <w:t xml:space="preserve">의 </w:t>
      </w:r>
      <w:r>
        <w:t>public method</w:t>
      </w:r>
      <w:r>
        <w:rPr>
          <w:rFonts w:hint="eastAsia"/>
        </w:rPr>
        <w:t xml:space="preserve">가 동일하기 때문에, 이 </w:t>
      </w:r>
      <w:r>
        <w:t xml:space="preserve">public method </w:t>
      </w:r>
      <w:r>
        <w:rPr>
          <w:rFonts w:hint="eastAsia"/>
        </w:rPr>
        <w:t>들을 호출하는 형태로 정렬을 한 번만 구현하면 된다.</w:t>
      </w:r>
      <w:r>
        <w:t xml:space="preserve"> </w:t>
      </w:r>
      <w:r w:rsidR="005D5E94">
        <w:rPr>
          <w:rFonts w:hint="eastAsia"/>
        </w:rPr>
        <w:t xml:space="preserve">그렇기 때문에 </w:t>
      </w:r>
      <w:proofErr w:type="spellStart"/>
      <w:r w:rsidR="005D5E94">
        <w:t>ArrayList</w:t>
      </w:r>
      <w:proofErr w:type="spellEnd"/>
      <w:r w:rsidR="005D5E94">
        <w:rPr>
          <w:rFonts w:hint="eastAsia"/>
        </w:rPr>
        <w:t xml:space="preserve">, </w:t>
      </w:r>
      <w:proofErr w:type="spellStart"/>
      <w:r w:rsidR="005D5E94">
        <w:t>LinkedList</w:t>
      </w:r>
      <w:proofErr w:type="spellEnd"/>
      <w:r w:rsidR="005D5E94">
        <w:t xml:space="preserve"> </w:t>
      </w:r>
      <w:r w:rsidR="005D5E94">
        <w:rPr>
          <w:rFonts w:hint="eastAsia"/>
        </w:rPr>
        <w:t>클래스에 대한 정렬</w:t>
      </w:r>
      <w:r>
        <w:rPr>
          <w:rFonts w:hint="eastAsia"/>
        </w:rPr>
        <w:t>(</w:t>
      </w:r>
      <w:r>
        <w:t>sort)</w:t>
      </w:r>
      <w:r w:rsidR="005D5E94">
        <w:rPr>
          <w:rFonts w:hint="eastAsia"/>
        </w:rPr>
        <w:t>을 따로 구현할 필요가 없고 하나만 구현해도 된다.</w:t>
      </w:r>
    </w:p>
    <w:p w14:paraId="13BB91CE" w14:textId="77777777" w:rsidR="005D5E94" w:rsidRDefault="005D5E94" w:rsidP="005D5E94"/>
    <w:p w14:paraId="1DD5356C" w14:textId="77777777" w:rsidR="005D5E94" w:rsidRDefault="005D5E94" w:rsidP="005D5E94">
      <w:r>
        <w:rPr>
          <w:rFonts w:hint="eastAsia"/>
        </w:rPr>
        <w:t>비유를 하자면,</w:t>
      </w:r>
      <w: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충전 케이블이 서로 호환되기 때문에,</w:t>
      </w:r>
      <w: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모델마다 충전 케이블을 따로 만들지 않아도 되는 것과</w:t>
      </w:r>
      <w:r>
        <w:t xml:space="preserve"> </w:t>
      </w:r>
      <w:r>
        <w:rPr>
          <w:rFonts w:hint="eastAsia"/>
        </w:rPr>
        <w:t>비슷하다.</w:t>
      </w:r>
    </w:p>
    <w:p w14:paraId="176F42CF" w14:textId="77777777" w:rsidR="005D5E94" w:rsidRDefault="005D5E94" w:rsidP="005D5E94"/>
    <w:p w14:paraId="2262B91F" w14:textId="77777777" w:rsidR="005D5E94" w:rsidRDefault="005D5E94" w:rsidP="005D5E94">
      <w:r>
        <w:rPr>
          <w:rFonts w:hint="eastAsia"/>
        </w:rPr>
        <w:t>즉 서로 호환되는 컬렉션 클래스들의 그룹을 대상으로 정렬(</w:t>
      </w:r>
      <w:r>
        <w:t xml:space="preserve">sorting), </w:t>
      </w:r>
      <w:r>
        <w:rPr>
          <w:rFonts w:hint="eastAsia"/>
        </w:rPr>
        <w:t>탐색(</w:t>
      </w:r>
      <w:r>
        <w:t xml:space="preserve">searching) </w:t>
      </w:r>
      <w:r>
        <w:rPr>
          <w:rFonts w:hint="eastAsia"/>
        </w:rPr>
        <w:t>등의 연산을 구현할 때,</w:t>
      </w:r>
      <w:r>
        <w:t xml:space="preserve"> </w:t>
      </w:r>
      <w:r>
        <w:rPr>
          <w:rFonts w:hint="eastAsia"/>
        </w:rPr>
        <w:t>클래스 각각에 대해서 따로 구현할 필요 없이,</w:t>
      </w:r>
      <w:r>
        <w:t xml:space="preserve"> </w:t>
      </w:r>
      <w:r>
        <w:rPr>
          <w:rFonts w:hint="eastAsia"/>
        </w:rPr>
        <w:t>그룹에 대해서 한 번만 구현하면</w:t>
      </w:r>
      <w:r>
        <w:t xml:space="preserve"> </w:t>
      </w:r>
      <w:r>
        <w:rPr>
          <w:rFonts w:hint="eastAsia"/>
        </w:rPr>
        <w:t>된다.</w:t>
      </w:r>
    </w:p>
    <w:p w14:paraId="40649D66" w14:textId="0BCCAEB8" w:rsidR="005D5E94" w:rsidRDefault="005D5E94" w:rsidP="005D5E94">
      <w:r>
        <w:rPr>
          <w:rFonts w:hint="eastAsia"/>
        </w:rPr>
        <w:t xml:space="preserve">이렇게 구현된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</w:t>
      </w:r>
      <w:r>
        <w:t>collection framework</w:t>
      </w:r>
      <w:r>
        <w:rPr>
          <w:rFonts w:hint="eastAsia"/>
        </w:rPr>
        <w:t xml:space="preserve">의 </w:t>
      </w:r>
      <w:r>
        <w:t xml:space="preserve">algorithms </w:t>
      </w:r>
      <w:r>
        <w:rPr>
          <w:rFonts w:hint="eastAsia"/>
        </w:rPr>
        <w:t>라고 부른다.</w:t>
      </w:r>
    </w:p>
    <w:p w14:paraId="46576DA2" w14:textId="449C3A64" w:rsidR="00F52CC7" w:rsidRDefault="00F52CC7" w:rsidP="005D5E94"/>
    <w:p w14:paraId="3878D570" w14:textId="38914FE0" w:rsidR="00F52CC7" w:rsidRDefault="00F52CC7" w:rsidP="005D5E94">
      <w:proofErr w:type="spellStart"/>
      <w:r>
        <w:rPr>
          <w:rFonts w:hint="eastAsia"/>
        </w:rPr>
        <w:t>java.util.Collections</w:t>
      </w:r>
      <w:proofErr w:type="spellEnd"/>
      <w:r>
        <w:t xml:space="preserve"> </w:t>
      </w:r>
      <w:r>
        <w:rPr>
          <w:rFonts w:hint="eastAsia"/>
        </w:rPr>
        <w:t xml:space="preserve">클래스에 알고리즘 </w:t>
      </w:r>
      <w:proofErr w:type="spellStart"/>
      <w:r>
        <w:rPr>
          <w:rFonts w:hint="eastAsia"/>
        </w:rPr>
        <w:t>메소드들이</w:t>
      </w:r>
      <w:proofErr w:type="spellEnd"/>
      <w:r>
        <w:rPr>
          <w:rFonts w:hint="eastAsia"/>
        </w:rPr>
        <w:t xml:space="preserve"> 구현되어 있다.</w:t>
      </w:r>
    </w:p>
    <w:p w14:paraId="6EF7224D" w14:textId="77777777" w:rsidR="005D5E94" w:rsidRDefault="005D5E94" w:rsidP="005D5E94"/>
    <w:p w14:paraId="7DCD53FA" w14:textId="77777777" w:rsidR="005D5E94" w:rsidRDefault="005D5E94" w:rsidP="005D5E94"/>
    <w:p w14:paraId="0610F44C" w14:textId="7C3ACFD9" w:rsidR="005D5E94" w:rsidRDefault="005D5E94" w:rsidP="005D5E94">
      <w:pPr>
        <w:pStyle w:val="2"/>
      </w:pPr>
      <w:bookmarkStart w:id="8" w:name="_Toc456629422"/>
      <w:bookmarkStart w:id="9" w:name="_Toc466919557"/>
      <w:r>
        <w:rPr>
          <w:rFonts w:hint="eastAsia"/>
        </w:rPr>
        <w:t>Collection Framework의 In</w:t>
      </w:r>
      <w:r>
        <w:t>terface</w:t>
      </w:r>
      <w:bookmarkEnd w:id="8"/>
      <w:r>
        <w:rPr>
          <w:rFonts w:hint="eastAsia"/>
        </w:rPr>
        <w:t>들</w:t>
      </w:r>
      <w:bookmarkEnd w:id="9"/>
    </w:p>
    <w:p w14:paraId="5378B6E3" w14:textId="77777777" w:rsidR="005D5E94" w:rsidRDefault="005D5E94" w:rsidP="005D5E94"/>
    <w:p w14:paraId="590D13E8" w14:textId="77777777" w:rsidR="005D5E94" w:rsidRDefault="005D5E94" w:rsidP="005D5E94">
      <w:r>
        <w:rPr>
          <w:rFonts w:hint="eastAsia"/>
        </w:rPr>
        <w:t xml:space="preserve">컬렉션 클래스들의 그룹을 대표하는 </w:t>
      </w:r>
      <w:r>
        <w:t>java interface</w:t>
      </w:r>
      <w:r>
        <w:rPr>
          <w:rFonts w:hint="eastAsia"/>
        </w:rPr>
        <w:t xml:space="preserve">들을 </w:t>
      </w:r>
      <w:r>
        <w:t>collection framework</w:t>
      </w:r>
      <w:r>
        <w:rPr>
          <w:rFonts w:hint="eastAsia"/>
        </w:rPr>
        <w:t xml:space="preserve">의 </w:t>
      </w:r>
      <w:r>
        <w:t xml:space="preserve">interfaces </w:t>
      </w:r>
      <w:r>
        <w:rPr>
          <w:rFonts w:hint="eastAsia"/>
        </w:rPr>
        <w:t>라고 부른다.</w:t>
      </w:r>
    </w:p>
    <w:p w14:paraId="65C18545" w14:textId="77777777" w:rsidR="005D5E94" w:rsidRDefault="005D5E94" w:rsidP="005D5E94">
      <w:r>
        <w:rPr>
          <w:rFonts w:hint="eastAsia"/>
        </w:rPr>
        <w:t xml:space="preserve">java </w:t>
      </w:r>
      <w:r>
        <w:t>collection framework</w:t>
      </w:r>
      <w:r>
        <w:rPr>
          <w:rFonts w:hint="eastAsia"/>
        </w:rPr>
        <w:t xml:space="preserve">에 들어있는 </w:t>
      </w:r>
      <w:r>
        <w:t xml:space="preserve">interfaces </w:t>
      </w:r>
      <w:r>
        <w:rPr>
          <w:rFonts w:hint="eastAsia"/>
        </w:rPr>
        <w:t>들은 다음과 같다.</w:t>
      </w:r>
    </w:p>
    <w:p w14:paraId="4C2287AD" w14:textId="77777777" w:rsidR="005D5E94" w:rsidRDefault="005D5E94" w:rsidP="005D5E94"/>
    <w:p w14:paraId="63BBC8FE" w14:textId="77777777" w:rsidR="005D5E94" w:rsidRDefault="005D5E94" w:rsidP="005D5E94">
      <w:r w:rsidRPr="009E7440">
        <w:rPr>
          <w:noProof/>
        </w:rPr>
        <w:drawing>
          <wp:inline distT="0" distB="0" distL="0" distR="0" wp14:anchorId="76F41AC9" wp14:editId="0DB49891">
            <wp:extent cx="5003165" cy="172529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AD9D" w14:textId="77777777" w:rsidR="005D5E94" w:rsidRDefault="005D5E94" w:rsidP="005D5E94"/>
    <w:p w14:paraId="388324BF" w14:textId="77777777" w:rsidR="005D5E94" w:rsidRDefault="005D5E94" w:rsidP="005D5E94">
      <w:r>
        <w:rPr>
          <w:rFonts w:hint="eastAsia"/>
        </w:rPr>
        <w:t xml:space="preserve">위 그림의 </w:t>
      </w:r>
      <w:proofErr w:type="spellStart"/>
      <w:r>
        <w:rPr>
          <w:rFonts w:hint="eastAsia"/>
        </w:rPr>
        <w:t>트리구조는</w:t>
      </w:r>
      <w:proofErr w:type="spellEnd"/>
      <w:r>
        <w:rPr>
          <w:rFonts w:hint="eastAsia"/>
        </w:rPr>
        <w:t xml:space="preserve"> 상속 관계를 나타낸다.</w:t>
      </w:r>
    </w:p>
    <w:p w14:paraId="1A257C85" w14:textId="77777777" w:rsidR="005D5E94" w:rsidRDefault="005D5E94" w:rsidP="005D5E94">
      <w:r>
        <w:rPr>
          <w:rFonts w:hint="eastAsia"/>
        </w:rPr>
        <w:t xml:space="preserve">위쪽이 부모 </w:t>
      </w:r>
      <w:r>
        <w:t>interface</w:t>
      </w:r>
      <w:r>
        <w:rPr>
          <w:rFonts w:hint="eastAsia"/>
        </w:rPr>
        <w:t xml:space="preserve">이고 아래쪽이 자식 </w:t>
      </w:r>
      <w:r>
        <w:t xml:space="preserve">interface </w:t>
      </w:r>
      <w:r>
        <w:rPr>
          <w:rFonts w:hint="eastAsia"/>
        </w:rPr>
        <w:t>이다.</w:t>
      </w:r>
    </w:p>
    <w:p w14:paraId="2B26B895" w14:textId="77777777" w:rsidR="005D5E94" w:rsidRDefault="005D5E94" w:rsidP="005D5E94"/>
    <w:p w14:paraId="078403CC" w14:textId="77777777" w:rsidR="005D5E94" w:rsidRDefault="005D5E94" w:rsidP="005D5E94"/>
    <w:p w14:paraId="6E927083" w14:textId="77777777" w:rsidR="005D5E94" w:rsidRDefault="005D5E94" w:rsidP="005D5E94">
      <w:pPr>
        <w:pStyle w:val="3"/>
      </w:pPr>
      <w:r>
        <w:rPr>
          <w:rFonts w:hint="eastAsia"/>
        </w:rPr>
        <w:t>Collection interface</w:t>
      </w:r>
    </w:p>
    <w:p w14:paraId="02F355C4" w14:textId="77777777" w:rsidR="005D5E94" w:rsidRDefault="005D5E94" w:rsidP="005D5E94">
      <w:r>
        <w:rPr>
          <w:rFonts w:hint="eastAsia"/>
        </w:rPr>
        <w:t>대다수의 자바</w:t>
      </w:r>
      <w:r>
        <w:t xml:space="preserve"> </w:t>
      </w:r>
      <w:r>
        <w:rPr>
          <w:rFonts w:hint="eastAsia"/>
        </w:rPr>
        <w:t xml:space="preserve">컬렉션 클래스를 대표하는 </w:t>
      </w:r>
      <w:r>
        <w:t xml:space="preserve">interface </w:t>
      </w:r>
      <w:r>
        <w:rPr>
          <w:rFonts w:hint="eastAsia"/>
        </w:rPr>
        <w:t>이다.</w:t>
      </w:r>
    </w:p>
    <w:p w14:paraId="4C2E0390" w14:textId="77777777" w:rsidR="005D5E94" w:rsidRDefault="005D5E94" w:rsidP="005D5E94">
      <w:r>
        <w:rPr>
          <w:rFonts w:hint="eastAsia"/>
        </w:rPr>
        <w:t xml:space="preserve">대다수의 자바 컬렉션 클래스들에 </w:t>
      </w:r>
      <w:r>
        <w:t>Collection interface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메소드들이</w:t>
      </w:r>
      <w:proofErr w:type="spellEnd"/>
      <w:r>
        <w:rPr>
          <w:rFonts w:hint="eastAsia"/>
        </w:rPr>
        <w:t xml:space="preserve"> 구현되어 있다.</w:t>
      </w:r>
    </w:p>
    <w:p w14:paraId="1C4B9078" w14:textId="77777777" w:rsidR="005D5E94" w:rsidRDefault="005D5E94" w:rsidP="005D5E94">
      <w:r>
        <w:rPr>
          <w:rFonts w:hint="eastAsia"/>
        </w:rPr>
        <w:t>달리 표현하자면,</w:t>
      </w:r>
      <w:r>
        <w:t xml:space="preserve"> </w:t>
      </w:r>
      <w:r>
        <w:rPr>
          <w:rFonts w:hint="eastAsia"/>
        </w:rPr>
        <w:t>자바 컬렉션 클래스 대다수에 적용되는</w:t>
      </w:r>
      <w:r>
        <w:t xml:space="preserve"> </w:t>
      </w:r>
      <w:r>
        <w:rPr>
          <w:rFonts w:hint="eastAsia"/>
        </w:rPr>
        <w:t xml:space="preserve">공통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r>
        <w:t>Collection interface</w:t>
      </w:r>
      <w:r>
        <w:rPr>
          <w:rFonts w:hint="eastAsia"/>
        </w:rPr>
        <w:t>에 정의되어 있다.</w:t>
      </w:r>
    </w:p>
    <w:p w14:paraId="19F21E51" w14:textId="77777777" w:rsidR="005D5E94" w:rsidRDefault="005D5E94" w:rsidP="005D5E94"/>
    <w:p w14:paraId="7881D147" w14:textId="77777777" w:rsidR="005D5E94" w:rsidRDefault="005D5E94" w:rsidP="005D5E94">
      <w:pPr>
        <w:pStyle w:val="3"/>
      </w:pPr>
      <w:r>
        <w:rPr>
          <w:rFonts w:hint="eastAsia"/>
        </w:rPr>
        <w:t>S</w:t>
      </w:r>
      <w:r>
        <w:t>et interface</w:t>
      </w:r>
    </w:p>
    <w:p w14:paraId="2746986A" w14:textId="77777777" w:rsidR="005D5E94" w:rsidRDefault="005D5E94" w:rsidP="005D5E94">
      <w:r>
        <w:rPr>
          <w:rFonts w:hint="eastAsia"/>
        </w:rPr>
        <w:t>수학에서 집합(</w:t>
      </w:r>
      <w:r>
        <w:t>set)</w:t>
      </w:r>
      <w:r>
        <w:rPr>
          <w:rFonts w:hint="eastAsia"/>
        </w:rPr>
        <w:t>은 값이 같은 항목을 여러 개 포함할 수 없다.</w:t>
      </w:r>
    </w:p>
    <w:p w14:paraId="5A51EBA7" w14:textId="77777777" w:rsidR="005D5E94" w:rsidRDefault="005D5E94" w:rsidP="005D5E94">
      <w:r>
        <w:rPr>
          <w:rFonts w:hint="eastAsia"/>
        </w:rPr>
        <w:t xml:space="preserve">이 특징을 구현한 컬렉션 클래스 그룹을 대표하는 것이 </w:t>
      </w:r>
      <w:r>
        <w:t xml:space="preserve">Set interface </w:t>
      </w:r>
      <w:r>
        <w:rPr>
          <w:rFonts w:hint="eastAsia"/>
        </w:rPr>
        <w:t>이다.</w:t>
      </w:r>
    </w:p>
    <w:p w14:paraId="13CA5B02" w14:textId="77777777" w:rsidR="005D5E94" w:rsidRPr="009C0944" w:rsidRDefault="005D5E94" w:rsidP="005D5E94"/>
    <w:p w14:paraId="5512206F" w14:textId="77777777" w:rsidR="005D5E94" w:rsidRDefault="005D5E94" w:rsidP="005D5E94">
      <w:pPr>
        <w:pStyle w:val="3"/>
      </w:pPr>
      <w:r>
        <w:rPr>
          <w:rFonts w:hint="eastAsia"/>
        </w:rPr>
        <w:t>L</w:t>
      </w:r>
      <w:r>
        <w:t>ist interface</w:t>
      </w:r>
    </w:p>
    <w:p w14:paraId="337331D2" w14:textId="77777777" w:rsidR="005D5E94" w:rsidRDefault="005D5E94" w:rsidP="005D5E94">
      <w:r>
        <w:t>List interface</w:t>
      </w:r>
      <w:r>
        <w:rPr>
          <w:rFonts w:hint="eastAsia"/>
        </w:rPr>
        <w:t xml:space="preserve">를 구현한 대표적인 클래스가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이다.</w:t>
      </w:r>
    </w:p>
    <w:p w14:paraId="654B038D" w14:textId="77777777" w:rsidR="005D5E94" w:rsidRDefault="005D5E94" w:rsidP="005D5E94">
      <w:r>
        <w:rPr>
          <w:rFonts w:hint="eastAsia"/>
        </w:rPr>
        <w:t>배열과 비슷한 방법으로 사용할 수 있는 컬렉션 클래스들을 대표하는 것이 L</w:t>
      </w:r>
      <w:r>
        <w:t xml:space="preserve">ist interface </w:t>
      </w:r>
      <w:r>
        <w:rPr>
          <w:rFonts w:hint="eastAsia"/>
        </w:rPr>
        <w:t>이다.</w:t>
      </w:r>
    </w:p>
    <w:p w14:paraId="09D43641" w14:textId="77777777" w:rsidR="005D5E94" w:rsidRDefault="005D5E94" w:rsidP="005D5E94">
      <w:r>
        <w:rPr>
          <w:rFonts w:hint="eastAsia"/>
        </w:rPr>
        <w:lastRenderedPageBreak/>
        <w:t>배열처럼 인덱스(</w:t>
      </w:r>
      <w:r>
        <w:t xml:space="preserve">index) </w:t>
      </w:r>
      <w:r>
        <w:rPr>
          <w:rFonts w:hint="eastAsia"/>
        </w:rPr>
        <w:t>위치에 값을 저장한다.</w:t>
      </w:r>
      <w:r>
        <w:t xml:space="preserve"> </w:t>
      </w:r>
      <w:r>
        <w:rPr>
          <w:rFonts w:hint="eastAsia"/>
        </w:rPr>
        <w:t xml:space="preserve">인덱스는 </w:t>
      </w:r>
      <w:r>
        <w:t>0</w:t>
      </w:r>
      <w:r>
        <w:rPr>
          <w:rFonts w:hint="eastAsia"/>
        </w:rPr>
        <w:t>부터 시작한다.</w:t>
      </w:r>
    </w:p>
    <w:p w14:paraId="2D322305" w14:textId="77777777" w:rsidR="005D5E94" w:rsidRDefault="005D5E94" w:rsidP="005D5E94"/>
    <w:p w14:paraId="777654A0" w14:textId="77777777" w:rsidR="005D5E94" w:rsidRDefault="005D5E94" w:rsidP="005D5E94">
      <w:pPr>
        <w:pStyle w:val="3"/>
      </w:pPr>
      <w:r>
        <w:rPr>
          <w:rFonts w:hint="eastAsia"/>
        </w:rPr>
        <w:t>Q</w:t>
      </w:r>
      <w:r>
        <w:t>ueue interface</w:t>
      </w:r>
    </w:p>
    <w:p w14:paraId="119967DA" w14:textId="77777777" w:rsidR="005D5E94" w:rsidRDefault="005D5E94" w:rsidP="005D5E94">
      <w:r>
        <w:rPr>
          <w:rFonts w:hint="eastAsia"/>
        </w:rPr>
        <w:t>자료구조 시간에 배운 큐(</w:t>
      </w:r>
      <w:r>
        <w:t>queue)</w:t>
      </w:r>
      <w:r>
        <w:rPr>
          <w:rFonts w:hint="eastAsia"/>
        </w:rPr>
        <w:t xml:space="preserve">처럼 사용할 수 있는 컬렉션 클래스들을 대표하는 것이 </w:t>
      </w:r>
      <w:r>
        <w:t xml:space="preserve">Queue interface </w:t>
      </w:r>
      <w:r>
        <w:rPr>
          <w:rFonts w:hint="eastAsia"/>
        </w:rPr>
        <w:t>이다.</w:t>
      </w:r>
    </w:p>
    <w:p w14:paraId="4531D50F" w14:textId="77777777" w:rsidR="005D5E94" w:rsidRDefault="005D5E94" w:rsidP="005D5E94">
      <w:r>
        <w:t>Queue</w:t>
      </w:r>
      <w:r>
        <w:rPr>
          <w:rFonts w:hint="eastAsia"/>
        </w:rPr>
        <w:t xml:space="preserve">에 데이터를 넣고 꺼내는 방식은 </w:t>
      </w:r>
      <w:r>
        <w:t xml:space="preserve">FIFO(first-in, first-out) </w:t>
      </w:r>
      <w:r>
        <w:rPr>
          <w:rFonts w:hint="eastAsia"/>
        </w:rPr>
        <w:t>이다.</w:t>
      </w:r>
    </w:p>
    <w:p w14:paraId="23C78980" w14:textId="77777777" w:rsidR="005D5E94" w:rsidRDefault="005D5E94" w:rsidP="005D5E94"/>
    <w:p w14:paraId="38F2C04D" w14:textId="77777777" w:rsidR="005D5E94" w:rsidRDefault="005D5E94" w:rsidP="005D5E94">
      <w:pPr>
        <w:pStyle w:val="3"/>
      </w:pPr>
      <w:proofErr w:type="spellStart"/>
      <w:r>
        <w:rPr>
          <w:rFonts w:hint="eastAsia"/>
        </w:rPr>
        <w:t>D</w:t>
      </w:r>
      <w:r>
        <w:t>eque</w:t>
      </w:r>
      <w:proofErr w:type="spellEnd"/>
      <w:r>
        <w:t xml:space="preserve"> interface</w:t>
      </w:r>
    </w:p>
    <w:p w14:paraId="53C82AC7" w14:textId="77777777" w:rsidR="005D5E94" w:rsidRDefault="005D5E94" w:rsidP="005D5E94">
      <w:r>
        <w:rPr>
          <w:rFonts w:hint="eastAsia"/>
        </w:rPr>
        <w:t>자료구조 시간에 배운 큐(</w:t>
      </w:r>
      <w:r>
        <w:t>queue)</w:t>
      </w:r>
      <w:r>
        <w:rPr>
          <w:rFonts w:hint="eastAsia"/>
        </w:rPr>
        <w:t>는 데이터를 넣고 꺼내는 방향이 정해져 있어서,</w:t>
      </w:r>
      <w:r>
        <w:t xml:space="preserve"> </w:t>
      </w:r>
      <w:r>
        <w:rPr>
          <w:rFonts w:hint="eastAsia"/>
        </w:rPr>
        <w:t>한쪽에서만 넣을 수 있고,</w:t>
      </w:r>
      <w:r>
        <w:t xml:space="preserve"> </w:t>
      </w:r>
      <w:proofErr w:type="spellStart"/>
      <w:r>
        <w:rPr>
          <w:rFonts w:hint="eastAsia"/>
        </w:rPr>
        <w:t>다른쪽에서만</w:t>
      </w:r>
      <w:proofErr w:type="spellEnd"/>
      <w:r>
        <w:rPr>
          <w:rFonts w:hint="eastAsia"/>
        </w:rPr>
        <w:t xml:space="preserve"> 꺼낼 수 있다.</w:t>
      </w:r>
    </w:p>
    <w:p w14:paraId="411E0835" w14:textId="77777777" w:rsidR="005D5E94" w:rsidRDefault="005D5E94" w:rsidP="005D5E94">
      <w:proofErr w:type="spellStart"/>
      <w:r>
        <w:t>deque</w:t>
      </w:r>
      <w:proofErr w:type="spellEnd"/>
      <w:r>
        <w:rPr>
          <w:rFonts w:hint="eastAsia"/>
        </w:rPr>
        <w:t>는 양방향 큐라고 생각하면 된다.</w:t>
      </w:r>
      <w:r>
        <w:t xml:space="preserve"> </w:t>
      </w:r>
      <w:r>
        <w:rPr>
          <w:rFonts w:hint="eastAsia"/>
        </w:rPr>
        <w:t>양쪽에서 넣거나 꺼낼 수 있다. 그래서 큐(</w:t>
      </w:r>
      <w:r>
        <w:t>queue)</w:t>
      </w:r>
      <w:r>
        <w:rPr>
          <w:rFonts w:hint="eastAsia"/>
        </w:rPr>
        <w:t xml:space="preserve">처럼 </w:t>
      </w:r>
      <w:r>
        <w:t xml:space="preserve">FIFO </w:t>
      </w:r>
      <w:r>
        <w:rPr>
          <w:rFonts w:hint="eastAsia"/>
        </w:rPr>
        <w:t>방식으로 사용할 수도 있고,</w:t>
      </w:r>
      <w: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(</w:t>
      </w:r>
      <w:r>
        <w:t>stack)</w:t>
      </w:r>
      <w:r>
        <w:rPr>
          <w:rFonts w:hint="eastAsia"/>
        </w:rPr>
        <w:t xml:space="preserve">처럼 </w:t>
      </w:r>
      <w:r>
        <w:t xml:space="preserve">LIFO </w:t>
      </w:r>
      <w:r>
        <w:rPr>
          <w:rFonts w:hint="eastAsia"/>
        </w:rPr>
        <w:t>방식으로 사용할 수도 있다.</w:t>
      </w:r>
    </w:p>
    <w:p w14:paraId="382DB305" w14:textId="77777777" w:rsidR="005D5E94" w:rsidRPr="00A458B6" w:rsidRDefault="005D5E94" w:rsidP="005D5E94"/>
    <w:p w14:paraId="4C399185" w14:textId="77777777" w:rsidR="005D5E94" w:rsidRDefault="005D5E94" w:rsidP="005D5E94">
      <w:pPr>
        <w:pStyle w:val="3"/>
      </w:pPr>
      <w:r>
        <w:rPr>
          <w:rFonts w:hint="eastAsia"/>
        </w:rPr>
        <w:t>Map interface</w:t>
      </w:r>
    </w:p>
    <w:p w14:paraId="579078D3" w14:textId="77777777" w:rsidR="005D5E94" w:rsidRDefault="005D5E94" w:rsidP="005D5E94">
      <w:r>
        <w:rPr>
          <w:rFonts w:hint="eastAsia"/>
        </w:rPr>
        <w:t>키(</w:t>
      </w:r>
      <w:r>
        <w:t>key)</w:t>
      </w:r>
      <w:r>
        <w:rPr>
          <w:rFonts w:hint="eastAsia"/>
        </w:rPr>
        <w:t>로 값(</w:t>
      </w:r>
      <w:r>
        <w:t>value)</w:t>
      </w:r>
      <w:r>
        <w:rPr>
          <w:rFonts w:hint="eastAsia"/>
        </w:rPr>
        <w:t xml:space="preserve">을 등록하거나 꺼내는 방식으로 사용하는 컬렉션 클래스들을 대표하는 </w:t>
      </w:r>
      <w:r>
        <w:t xml:space="preserve">interface </w:t>
      </w:r>
      <w:r>
        <w:rPr>
          <w:rFonts w:hint="eastAsia"/>
        </w:rPr>
        <w:t>이다.</w:t>
      </w:r>
    </w:p>
    <w:p w14:paraId="5C782ADD" w14:textId="77777777" w:rsidR="005D5E94" w:rsidRPr="00C64C13" w:rsidRDefault="005D5E94" w:rsidP="005D5E94"/>
    <w:p w14:paraId="091155ED" w14:textId="77777777" w:rsidR="005D5E94" w:rsidRDefault="005D5E94" w:rsidP="005D5E94">
      <w:pPr>
        <w:pStyle w:val="3"/>
      </w:pPr>
      <w:proofErr w:type="spellStart"/>
      <w:r>
        <w:rPr>
          <w:rFonts w:hint="eastAsia"/>
        </w:rPr>
        <w:t>SortedSet</w:t>
      </w:r>
      <w:proofErr w:type="spellEnd"/>
      <w:r>
        <w:t xml:space="preserve"> interface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 xml:space="preserve"> interface</w:t>
      </w:r>
    </w:p>
    <w:p w14:paraId="791A1F50" w14:textId="77777777" w:rsidR="005D5E94" w:rsidRDefault="005D5E94" w:rsidP="005D5E94"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 xml:space="preserve">, </w:t>
      </w:r>
      <w:proofErr w:type="spellStart"/>
      <w:r>
        <w:t>SortedMap</w:t>
      </w:r>
      <w:proofErr w:type="spellEnd"/>
      <w:r>
        <w:rPr>
          <w:rFonts w:hint="eastAsia"/>
        </w:rPr>
        <w:t xml:space="preserve">은 각각 </w:t>
      </w:r>
      <w:r>
        <w:t>Set, Map</w:t>
      </w:r>
      <w:r>
        <w:rPr>
          <w:rFonts w:hint="eastAsia"/>
        </w:rPr>
        <w:t>의 자식 인터페이스이다.</w:t>
      </w:r>
    </w:p>
    <w:p w14:paraId="7A30456E" w14:textId="77777777" w:rsidR="005D5E94" w:rsidRDefault="005D5E94" w:rsidP="005D5E94">
      <w:r>
        <w:rPr>
          <w:rFonts w:hint="eastAsia"/>
        </w:rPr>
        <w:t xml:space="preserve">그래서 각각 </w:t>
      </w:r>
      <w:r>
        <w:t>Set, Map</w:t>
      </w:r>
      <w:r>
        <w:rPr>
          <w:rFonts w:hint="eastAsia"/>
        </w:rPr>
        <w:t xml:space="preserve">에 정의된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상속 받는다.</w:t>
      </w:r>
    </w:p>
    <w:p w14:paraId="28E49974" w14:textId="77777777" w:rsidR="005D5E94" w:rsidRDefault="005D5E94" w:rsidP="005D5E94">
      <w:proofErr w:type="spellStart"/>
      <w:r>
        <w:t>SortedSet</w:t>
      </w:r>
      <w:proofErr w:type="spellEnd"/>
      <w:r>
        <w:t xml:space="preserve">, </w:t>
      </w:r>
      <w:proofErr w:type="spellStart"/>
      <w:r>
        <w:t>SortedMap</w:t>
      </w:r>
      <w:proofErr w:type="spellEnd"/>
      <w:r>
        <w:rPr>
          <w:rFonts w:hint="eastAsia"/>
        </w:rPr>
        <w:t>은 데이터를 정렬된 순서로 보관한다.</w:t>
      </w:r>
    </w:p>
    <w:p w14:paraId="64DFC0CB" w14:textId="77777777" w:rsidR="005D5E94" w:rsidRDefault="005D5E94" w:rsidP="005D5E94">
      <w:r>
        <w:rPr>
          <w:rFonts w:hint="eastAsia"/>
        </w:rPr>
        <w:t xml:space="preserve">데이터가 정렬된 순서이기 때문에 가능한 </w:t>
      </w:r>
      <w:proofErr w:type="spellStart"/>
      <w:r>
        <w:rPr>
          <w:rFonts w:hint="eastAsia"/>
        </w:rPr>
        <w:t>메소드들이</w:t>
      </w:r>
      <w:proofErr w:type="spellEnd"/>
      <w:r>
        <w:rPr>
          <w:rFonts w:hint="eastAsia"/>
        </w:rPr>
        <w:t xml:space="preserve"> </w:t>
      </w:r>
      <w:proofErr w:type="spellStart"/>
      <w:r>
        <w:t>SortedSet</w:t>
      </w:r>
      <w:proofErr w:type="spellEnd"/>
      <w:r>
        <w:t xml:space="preserve">, </w:t>
      </w:r>
      <w:proofErr w:type="spellStart"/>
      <w:r>
        <w:t>SortedMap</w:t>
      </w:r>
      <w:proofErr w:type="spellEnd"/>
      <w:r>
        <w:t xml:space="preserve"> </w:t>
      </w:r>
      <w:r>
        <w:rPr>
          <w:rFonts w:hint="eastAsia"/>
        </w:rPr>
        <w:t>인터페이스에 포함되어 있다.</w:t>
      </w:r>
    </w:p>
    <w:p w14:paraId="046A2C37" w14:textId="7EC6BA81" w:rsidR="005D5E94" w:rsidRDefault="005D5E94" w:rsidP="005D5E94"/>
    <w:p w14:paraId="28EDE1D3" w14:textId="08993703" w:rsidR="005D5E94" w:rsidRDefault="005D5E94" w:rsidP="005D5E94"/>
    <w:p w14:paraId="78E02DDA" w14:textId="5F88D7DE" w:rsidR="005D5E94" w:rsidRDefault="005D5E94" w:rsidP="005D5E94"/>
    <w:p w14:paraId="1FCE3E6F" w14:textId="0AD88958" w:rsidR="005D5E94" w:rsidRDefault="005D5E9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73C99C2" w14:textId="025DF8ED" w:rsidR="008F4BFA" w:rsidRDefault="008F4BFA" w:rsidP="008F4BFA">
      <w:pPr>
        <w:pStyle w:val="1"/>
        <w:numPr>
          <w:ilvl w:val="0"/>
          <w:numId w:val="1"/>
        </w:numPr>
      </w:pPr>
      <w:bookmarkStart w:id="10" w:name="_Toc466919558"/>
      <w:bookmarkEnd w:id="1"/>
      <w:r>
        <w:rPr>
          <w:rFonts w:hint="eastAsia"/>
        </w:rPr>
        <w:lastRenderedPageBreak/>
        <w:t>Collection</w:t>
      </w:r>
      <w:r>
        <w:t xml:space="preserve"> interface</w:t>
      </w:r>
      <w:bookmarkEnd w:id="10"/>
    </w:p>
    <w:p w14:paraId="1AE38690" w14:textId="77777777" w:rsidR="008F4BFA" w:rsidRDefault="008F4BFA" w:rsidP="008F4BFA">
      <w:proofErr w:type="spellStart"/>
      <w:r>
        <w:rPr>
          <w:rFonts w:hint="eastAsia"/>
        </w:rPr>
        <w:t>java.util.Collection</w:t>
      </w:r>
      <w:proofErr w:type="spellEnd"/>
      <w:r>
        <w:t xml:space="preserve"> </w:t>
      </w:r>
      <w:r>
        <w:rPr>
          <w:rFonts w:hint="eastAsia"/>
        </w:rPr>
        <w:t>인터페이스</w:t>
      </w:r>
    </w:p>
    <w:p w14:paraId="25AE090C" w14:textId="77777777" w:rsidR="008F4BFA" w:rsidRDefault="008F4BFA" w:rsidP="008F4BFA"/>
    <w:p w14:paraId="209DD6D2" w14:textId="77777777" w:rsidR="008F4BFA" w:rsidRDefault="008F4BFA" w:rsidP="008F4BFA">
      <w:r>
        <w:rPr>
          <w:rFonts w:hint="eastAsia"/>
        </w:rPr>
        <w:t>자료 목록을 보관하는 용도의 클래스를 컬렉션 클래스라고 부른다.</w:t>
      </w:r>
    </w:p>
    <w:p w14:paraId="6246F860" w14:textId="77777777" w:rsidR="008F4BFA" w:rsidRDefault="008F4BFA" w:rsidP="008F4BFA">
      <w:r>
        <w:t xml:space="preserve">Java </w:t>
      </w:r>
      <w:r>
        <w:rPr>
          <w:rFonts w:hint="eastAsia"/>
        </w:rPr>
        <w:t xml:space="preserve">표준 라이브러리에 들어있는 대부분의 컬렉션 클래스들은 </w:t>
      </w:r>
      <w:r>
        <w:t>Collection interface</w:t>
      </w:r>
      <w:r>
        <w:rPr>
          <w:rFonts w:hint="eastAsia"/>
        </w:rPr>
        <w:t xml:space="preserve">를 </w:t>
      </w:r>
      <w:r>
        <w:t xml:space="preserve">implements </w:t>
      </w:r>
      <w:r>
        <w:rPr>
          <w:rFonts w:hint="eastAsia"/>
        </w:rPr>
        <w:t>하였다.</w:t>
      </w:r>
    </w:p>
    <w:p w14:paraId="57B35CA8" w14:textId="77777777" w:rsidR="008F4BFA" w:rsidRDefault="008F4BFA" w:rsidP="008F4BFA">
      <w:r>
        <w:t>Collection interface</w:t>
      </w:r>
      <w:r>
        <w:rPr>
          <w:rFonts w:hint="eastAsia"/>
        </w:rPr>
        <w:t xml:space="preserve">를 </w:t>
      </w:r>
      <w:r>
        <w:t>implements</w:t>
      </w:r>
      <w:r>
        <w:rPr>
          <w:rFonts w:hint="eastAsia"/>
        </w:rPr>
        <w:t xml:space="preserve">한 클래스는 </w:t>
      </w:r>
      <w:r>
        <w:t>Collection interface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전부 구현하였다.</w:t>
      </w:r>
    </w:p>
    <w:p w14:paraId="16F67472" w14:textId="77777777" w:rsidR="008F4BFA" w:rsidRDefault="008F4BFA" w:rsidP="008F4BFA"/>
    <w:p w14:paraId="07DE03F9" w14:textId="77777777" w:rsidR="008F4BFA" w:rsidRDefault="008F4BFA" w:rsidP="008F4BFA">
      <w:pPr>
        <w:pStyle w:val="2"/>
      </w:pPr>
      <w:bookmarkStart w:id="11" w:name="_Toc466919559"/>
      <w:r>
        <w:rPr>
          <w:rFonts w:hint="eastAsia"/>
        </w:rPr>
        <w:t>Collection interface</w:t>
      </w:r>
      <w:r>
        <w:t xml:space="preserve"> </w:t>
      </w:r>
      <w:proofErr w:type="spellStart"/>
      <w:r>
        <w:rPr>
          <w:rFonts w:hint="eastAsia"/>
        </w:rPr>
        <w:t>메소드</w:t>
      </w:r>
      <w:bookmarkEnd w:id="11"/>
      <w:proofErr w:type="spellEnd"/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8F4BFA" w14:paraId="3ED86E5C" w14:textId="77777777" w:rsidTr="00AB4122">
        <w:tc>
          <w:tcPr>
            <w:tcW w:w="10456" w:type="dxa"/>
          </w:tcPr>
          <w:p w14:paraId="6B4B10AA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rFonts w:hint="eastAsia"/>
                <w:b/>
              </w:rPr>
              <w:t>boolean</w:t>
            </w:r>
            <w:proofErr w:type="spellEnd"/>
            <w:r w:rsidRPr="005B0BA6">
              <w:rPr>
                <w:rFonts w:hint="eastAsia"/>
                <w:b/>
              </w:rPr>
              <w:t xml:space="preserve"> add(E e)</w:t>
            </w:r>
          </w:p>
          <w:p w14:paraId="39CB4637" w14:textId="77777777" w:rsidR="008F4BFA" w:rsidRDefault="008F4BFA" w:rsidP="00AB4122">
            <w:r>
              <w:rPr>
                <w:rFonts w:hint="eastAsia"/>
              </w:rPr>
              <w:t>객체 e를 내부 목록에 추가한다.</w:t>
            </w:r>
            <w:r>
              <w:t xml:space="preserve"> </w:t>
            </w:r>
          </w:p>
          <w:p w14:paraId="46517A95" w14:textId="77777777" w:rsidR="008F4BFA" w:rsidRDefault="008F4BFA" w:rsidP="00AB412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2FEBDC74" w14:textId="77777777" w:rsidTr="00AB4122">
        <w:tc>
          <w:tcPr>
            <w:tcW w:w="10456" w:type="dxa"/>
          </w:tcPr>
          <w:p w14:paraId="100E9D29" w14:textId="77777777" w:rsidR="008F4BFA" w:rsidRDefault="008F4BFA" w:rsidP="00AB412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boolean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addAll</w:t>
            </w:r>
            <w:proofErr w:type="spellEnd"/>
            <w:r>
              <w:rPr>
                <w:rFonts w:hint="eastAsia"/>
                <w:b/>
              </w:rPr>
              <w:t>(Collection&lt;E&gt; c)</w:t>
            </w:r>
          </w:p>
          <w:p w14:paraId="1BAFEA4A" w14:textId="77777777" w:rsidR="008F4BFA" w:rsidRDefault="008F4BFA" w:rsidP="00AB4122">
            <w:r>
              <w:rPr>
                <w:rFonts w:hint="eastAsia"/>
              </w:rPr>
              <w:t xml:space="preserve">목록 객체 </w:t>
            </w:r>
            <w:r>
              <w:t>c</w:t>
            </w:r>
            <w:r>
              <w:rPr>
                <w:rFonts w:hint="eastAsia"/>
              </w:rPr>
              <w:t>에 들어있는 항목들을 전부 내부 목록에 추가한다.</w:t>
            </w:r>
          </w:p>
          <w:p w14:paraId="46BBDBCB" w14:textId="77777777" w:rsidR="008F4BFA" w:rsidRPr="004A3D34" w:rsidRDefault="008F4BFA" w:rsidP="00AB412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1DCC77D3" w14:textId="77777777" w:rsidTr="00AB4122">
        <w:tc>
          <w:tcPr>
            <w:tcW w:w="10456" w:type="dxa"/>
          </w:tcPr>
          <w:p w14:paraId="06752297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void clear()</w:t>
            </w:r>
          </w:p>
          <w:p w14:paraId="56BCA32A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>내부 목록에 들어있는 항목 전체를 제거한다.</w:t>
            </w:r>
            <w:r>
              <w:t xml:space="preserve"> </w:t>
            </w:r>
            <w:r>
              <w:rPr>
                <w:rFonts w:hint="eastAsia"/>
              </w:rPr>
              <w:t>그 결과 내부 목록은 비어 있는 상태가 된다.</w:t>
            </w:r>
          </w:p>
        </w:tc>
      </w:tr>
      <w:tr w:rsidR="008F4BFA" w14:paraId="2950D4A3" w14:textId="77777777" w:rsidTr="00AB4122">
        <w:tc>
          <w:tcPr>
            <w:tcW w:w="10456" w:type="dxa"/>
          </w:tcPr>
          <w:p w14:paraId="481D8CE7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rFonts w:hint="eastAsia"/>
                <w:b/>
              </w:rPr>
              <w:t>boolean</w:t>
            </w:r>
            <w:proofErr w:type="spellEnd"/>
            <w:r w:rsidRPr="005B0BA6">
              <w:rPr>
                <w:rFonts w:hint="eastAsia"/>
                <w:b/>
              </w:rPr>
              <w:t xml:space="preserve"> contains(Object o)</w:t>
            </w:r>
          </w:p>
          <w:p w14:paraId="30B35D0D" w14:textId="77777777" w:rsidR="008F4BFA" w:rsidRDefault="008F4BFA" w:rsidP="00AB4122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 xml:space="preserve">와 동일한 값이 내부 목록에 들어있다면 </w:t>
            </w:r>
            <w:r>
              <w:t>true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6C057B1C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호출해서 비교한다.</w:t>
            </w:r>
          </w:p>
        </w:tc>
      </w:tr>
      <w:tr w:rsidR="008F4BFA" w14:paraId="04B78428" w14:textId="77777777" w:rsidTr="00AB4122">
        <w:tc>
          <w:tcPr>
            <w:tcW w:w="10456" w:type="dxa"/>
          </w:tcPr>
          <w:p w14:paraId="1CFA479C" w14:textId="77777777" w:rsidR="008F4BFA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rFonts w:hint="eastAsia"/>
                <w:b/>
              </w:rPr>
              <w:t>boolean</w:t>
            </w:r>
            <w:proofErr w:type="spellEnd"/>
            <w:r w:rsidRPr="005B0BA6">
              <w:rPr>
                <w:rFonts w:hint="eastAsia"/>
                <w:b/>
              </w:rPr>
              <w:t xml:space="preserve"> </w:t>
            </w:r>
            <w:proofErr w:type="spellStart"/>
            <w:r w:rsidRPr="005B0BA6">
              <w:rPr>
                <w:rFonts w:hint="eastAsia"/>
                <w:b/>
              </w:rPr>
              <w:t>contains</w:t>
            </w:r>
            <w:r>
              <w:rPr>
                <w:b/>
              </w:rPr>
              <w:t>All</w:t>
            </w:r>
            <w:proofErr w:type="spellEnd"/>
            <w:r w:rsidRPr="005B0BA6">
              <w:rPr>
                <w:rFonts w:hint="eastAsia"/>
                <w:b/>
              </w:rPr>
              <w:t>(</w:t>
            </w:r>
            <w:r>
              <w:rPr>
                <w:b/>
              </w:rPr>
              <w:t>Collection&lt;E&gt; c</w:t>
            </w:r>
            <w:r w:rsidRPr="005B0BA6">
              <w:rPr>
                <w:rFonts w:hint="eastAsia"/>
                <w:b/>
              </w:rPr>
              <w:t>)</w:t>
            </w:r>
          </w:p>
          <w:p w14:paraId="4899EFB5" w14:textId="77777777" w:rsidR="008F4BFA" w:rsidRDefault="008F4BFA" w:rsidP="00AB4122">
            <w:r>
              <w:rPr>
                <w:rFonts w:hint="eastAsia"/>
              </w:rPr>
              <w:t>컬렉션 객체 c에 들어있는 항목들이 전부 t</w:t>
            </w:r>
            <w:r>
              <w:t xml:space="preserve">his </w:t>
            </w:r>
            <w:r>
              <w:rPr>
                <w:rFonts w:hint="eastAsia"/>
              </w:rPr>
              <w:t>객체의 내부 목록에 들어있는지 확인한다.</w:t>
            </w:r>
          </w:p>
          <w:p w14:paraId="548DC9E5" w14:textId="77777777" w:rsidR="008F4BFA" w:rsidRDefault="008F4BFA" w:rsidP="00AB4122">
            <w:r>
              <w:rPr>
                <w:rFonts w:hint="eastAsia"/>
              </w:rPr>
              <w:t xml:space="preserve">전부 들어있다면 </w:t>
            </w:r>
            <w:r>
              <w:t>true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5E87398B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호출해서 비교한다.</w:t>
            </w:r>
          </w:p>
        </w:tc>
      </w:tr>
      <w:tr w:rsidR="008F4BFA" w14:paraId="3FF47D87" w14:textId="77777777" w:rsidTr="00AB4122">
        <w:tc>
          <w:tcPr>
            <w:tcW w:w="10456" w:type="dxa"/>
          </w:tcPr>
          <w:p w14:paraId="0F55B346" w14:textId="77777777" w:rsidR="008F4BFA" w:rsidRDefault="008F4BFA" w:rsidP="00AB4122">
            <w:pPr>
              <w:rPr>
                <w:b/>
              </w:rPr>
            </w:pP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equals(Object o)</w:t>
            </w:r>
          </w:p>
          <w:p w14:paraId="65CB3581" w14:textId="77777777" w:rsidR="008F4BFA" w:rsidRDefault="008F4BFA" w:rsidP="00AB4122">
            <w:r>
              <w:rPr>
                <w:rFonts w:hint="eastAsia"/>
              </w:rPr>
              <w:t xml:space="preserve">객체 </w:t>
            </w:r>
            <w:r>
              <w:t>o</w:t>
            </w:r>
            <w:r>
              <w:rPr>
                <w:rFonts w:hint="eastAsia"/>
              </w:rPr>
              <w:t xml:space="preserve">와 </w:t>
            </w:r>
            <w:r>
              <w:t xml:space="preserve">this </w:t>
            </w:r>
            <w:r>
              <w:rPr>
                <w:rFonts w:hint="eastAsia"/>
              </w:rPr>
              <w:t xml:space="preserve">객체의 </w:t>
            </w:r>
            <w:r>
              <w:t>equality</w:t>
            </w:r>
            <w:r>
              <w:rPr>
                <w:rFonts w:hint="eastAsia"/>
              </w:rPr>
              <w:t>를 비교한다.</w:t>
            </w:r>
          </w:p>
          <w:p w14:paraId="16AA099E" w14:textId="4ABEA636" w:rsidR="000D30EC" w:rsidRDefault="000D30EC" w:rsidP="000D30EC">
            <w:r>
              <w:rPr>
                <w:rFonts w:hint="eastAsia"/>
              </w:rPr>
              <w:t>즉 th</w:t>
            </w:r>
            <w:r>
              <w:t xml:space="preserve">is </w:t>
            </w:r>
            <w:r>
              <w:rPr>
                <w:rFonts w:hint="eastAsia"/>
              </w:rPr>
              <w:t>객</w:t>
            </w:r>
            <w:r>
              <w:t>체와</w:t>
            </w:r>
            <w:r>
              <w:rPr>
                <w:rFonts w:hint="eastAsia"/>
              </w:rPr>
              <w:t xml:space="preserve"> </w:t>
            </w:r>
            <w:r>
              <w:t xml:space="preserve">o </w:t>
            </w:r>
            <w:r>
              <w:rPr>
                <w:rFonts w:hint="eastAsia"/>
              </w:rPr>
              <w:t>객</w:t>
            </w:r>
            <w:r>
              <w:t>체의</w:t>
            </w:r>
            <w:r>
              <w:rPr>
                <w:rFonts w:hint="eastAsia"/>
              </w:rPr>
              <w:t xml:space="preserve"> 클</w:t>
            </w:r>
            <w:r>
              <w:t>래스가</w:t>
            </w:r>
            <w:r>
              <w:rPr>
                <w:rFonts w:hint="eastAsia"/>
              </w:rPr>
              <w:t xml:space="preserve"> 같</w:t>
            </w:r>
            <w:r>
              <w:t>고</w:t>
            </w:r>
            <w:r>
              <w:rPr>
                <w:rFonts w:hint="eastAsia"/>
              </w:rPr>
              <w:t>,</w:t>
            </w:r>
          </w:p>
          <w:p w14:paraId="143FA1D5" w14:textId="77777777" w:rsidR="000D30EC" w:rsidRDefault="000D30EC" w:rsidP="000D30EC">
            <w:r>
              <w:rPr>
                <w:rFonts w:hint="eastAsia"/>
              </w:rPr>
              <w:t xml:space="preserve">목록 </w:t>
            </w:r>
            <w:r>
              <w:t>o</w:t>
            </w:r>
            <w:r>
              <w:rPr>
                <w:rFonts w:hint="eastAsia"/>
              </w:rPr>
              <w:t>에 들어있는 항목의 수가,</w:t>
            </w:r>
            <w:r>
              <w:t xml:space="preserve"> this</w:t>
            </w:r>
            <w:r>
              <w:rPr>
                <w:rFonts w:hint="eastAsia"/>
              </w:rPr>
              <w:t>의 그것과 동일하고,</w:t>
            </w:r>
          </w:p>
          <w:p w14:paraId="68301B07" w14:textId="77777777" w:rsidR="000D30EC" w:rsidRDefault="000D30EC" w:rsidP="000D30EC">
            <w:r>
              <w:rPr>
                <w:rFonts w:hint="eastAsia"/>
              </w:rPr>
              <w:t xml:space="preserve">양쪽 목록에 들어있는 항목들 각각이 서로 동일한 경우에 </w:t>
            </w:r>
            <w:r>
              <w:t xml:space="preserve">true 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3FD09518" w14:textId="1889D3A8" w:rsidR="008F4BFA" w:rsidRPr="000F5B92" w:rsidRDefault="000D30EC" w:rsidP="000D30EC">
            <w:r>
              <w:rPr>
                <w:rFonts w:hint="eastAsia"/>
              </w:rPr>
              <w:t xml:space="preserve">항목들 각각이 서로 동일한지 비교할 때 </w:t>
            </w:r>
            <w:r>
              <w:t xml:space="preserve">equals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호출해서 비교한다.</w:t>
            </w:r>
          </w:p>
        </w:tc>
      </w:tr>
      <w:tr w:rsidR="008F4BFA" w14:paraId="3274B9C8" w14:textId="77777777" w:rsidTr="00AB4122">
        <w:tc>
          <w:tcPr>
            <w:tcW w:w="10456" w:type="dxa"/>
          </w:tcPr>
          <w:p w14:paraId="21808CA5" w14:textId="77777777" w:rsidR="008F4BFA" w:rsidRDefault="008F4BFA" w:rsidP="00AB4122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hashCode</w:t>
            </w:r>
            <w:proofErr w:type="spellEnd"/>
            <w:r>
              <w:rPr>
                <w:b/>
              </w:rPr>
              <w:t>()</w:t>
            </w:r>
          </w:p>
          <w:p w14:paraId="5BA05F4B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내부 객체 목록까지 고려하여 </w:t>
            </w:r>
            <w:r>
              <w:t xml:space="preserve">hash code </w:t>
            </w:r>
            <w:r>
              <w:rPr>
                <w:rFonts w:hint="eastAsia"/>
              </w:rPr>
              <w:t xml:space="preserve">값을 계산해서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660FF3CC" w14:textId="77777777" w:rsidTr="00AB4122">
        <w:tc>
          <w:tcPr>
            <w:tcW w:w="10456" w:type="dxa"/>
          </w:tcPr>
          <w:p w14:paraId="4307F8F6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rFonts w:hint="eastAsia"/>
                <w:b/>
              </w:rPr>
              <w:t>boolean</w:t>
            </w:r>
            <w:proofErr w:type="spellEnd"/>
            <w:r w:rsidRPr="005B0BA6">
              <w:rPr>
                <w:rFonts w:hint="eastAsia"/>
                <w:b/>
              </w:rPr>
              <w:t xml:space="preserve"> </w:t>
            </w:r>
            <w:proofErr w:type="spellStart"/>
            <w:r w:rsidRPr="005B0BA6">
              <w:rPr>
                <w:rFonts w:hint="eastAsia"/>
                <w:b/>
              </w:rPr>
              <w:t>isEmpty</w:t>
            </w:r>
            <w:proofErr w:type="spellEnd"/>
            <w:r w:rsidRPr="005B0BA6">
              <w:rPr>
                <w:rFonts w:hint="eastAsia"/>
                <w:b/>
              </w:rPr>
              <w:t>()</w:t>
            </w:r>
          </w:p>
          <w:p w14:paraId="23E6BDE6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목록이 비어 있으면 </w:t>
            </w:r>
            <w:r>
              <w:t xml:space="preserve">true 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4B1F75BB" w14:textId="77777777" w:rsidTr="00AB4122">
        <w:tc>
          <w:tcPr>
            <w:tcW w:w="10456" w:type="dxa"/>
          </w:tcPr>
          <w:p w14:paraId="0D08D1BF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Iterator&lt;E&gt; iterator()</w:t>
            </w:r>
          </w:p>
          <w:p w14:paraId="266350CC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내부 목록에 들어있는 항목을 하나씩 탐색하기 위한 </w:t>
            </w:r>
            <w:r>
              <w:t xml:space="preserve">Iterator </w:t>
            </w:r>
            <w:r>
              <w:rPr>
                <w:rFonts w:hint="eastAsia"/>
              </w:rPr>
              <w:t xml:space="preserve">객체를 생성하여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38204628" w14:textId="77777777" w:rsidTr="00AB4122">
        <w:tc>
          <w:tcPr>
            <w:tcW w:w="10456" w:type="dxa"/>
          </w:tcPr>
          <w:p w14:paraId="10F455B0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rFonts w:hint="eastAsia"/>
                <w:b/>
              </w:rPr>
              <w:t>boolean</w:t>
            </w:r>
            <w:proofErr w:type="spellEnd"/>
            <w:r w:rsidRPr="005B0BA6">
              <w:rPr>
                <w:rFonts w:hint="eastAsia"/>
                <w:b/>
              </w:rPr>
              <w:t xml:space="preserve"> remove(Object o)</w:t>
            </w:r>
          </w:p>
          <w:p w14:paraId="0887F0BF" w14:textId="77777777" w:rsidR="008F4BFA" w:rsidRDefault="008F4BFA" w:rsidP="00AB4122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o와 동일한 값(</w:t>
            </w:r>
            <w:r>
              <w:t>equals)</w:t>
            </w:r>
            <w:r>
              <w:rPr>
                <w:rFonts w:hint="eastAsia"/>
              </w:rPr>
              <w:t>을 목록에서 찾아서 제거한다.</w:t>
            </w:r>
            <w:r>
              <w:t xml:space="preserve"> </w:t>
            </w:r>
          </w:p>
          <w:p w14:paraId="622B7E84" w14:textId="77777777" w:rsidR="008F4BFA" w:rsidRDefault="008F4BFA" w:rsidP="00AB4122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 xml:space="preserve">null </w:t>
            </w:r>
            <w:r>
              <w:rPr>
                <w:rFonts w:hint="eastAsia"/>
              </w:rPr>
              <w:t xml:space="preserve">이면, </w:t>
            </w:r>
            <w:r>
              <w:t>null</w:t>
            </w:r>
            <w:r>
              <w:rPr>
                <w:rFonts w:hint="eastAsia"/>
              </w:rPr>
              <w:t>을 찾아서 제거한다.</w:t>
            </w:r>
            <w:r>
              <w:t xml:space="preserve"> </w:t>
            </w:r>
          </w:p>
          <w:p w14:paraId="39A17175" w14:textId="77777777" w:rsidR="008F4BFA" w:rsidRDefault="008F4BFA" w:rsidP="00AB4122">
            <w:r>
              <w:rPr>
                <w:rFonts w:hint="eastAsia"/>
              </w:rPr>
              <w:t xml:space="preserve">제거에 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제거 실패면 </w:t>
            </w:r>
            <w:r>
              <w:t>false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018A77BD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파라미터와</w:t>
            </w:r>
            <w:proofErr w:type="spellEnd"/>
            <w:r>
              <w:rPr>
                <w:rFonts w:hint="eastAsia"/>
              </w:rPr>
              <w:t xml:space="preserve"> 동일한 값이 목록에 없어서 제거할 것이 없는 경우에 </w:t>
            </w:r>
            <w:r>
              <w:t>false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0EEC3845" w14:textId="77777777" w:rsidTr="00AB4122">
        <w:tc>
          <w:tcPr>
            <w:tcW w:w="10456" w:type="dxa"/>
          </w:tcPr>
          <w:p w14:paraId="493044B9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b/>
              </w:rPr>
              <w:t>boolean</w:t>
            </w:r>
            <w:proofErr w:type="spellEnd"/>
            <w:r w:rsidRPr="005B0BA6">
              <w:rPr>
                <w:b/>
              </w:rPr>
              <w:t xml:space="preserve"> </w:t>
            </w:r>
            <w:proofErr w:type="spellStart"/>
            <w:r w:rsidRPr="005B0BA6">
              <w:rPr>
                <w:b/>
              </w:rPr>
              <w:t>removeAll</w:t>
            </w:r>
            <w:proofErr w:type="spellEnd"/>
            <w:r w:rsidRPr="005B0BA6">
              <w:rPr>
                <w:b/>
              </w:rPr>
              <w:t>(</w:t>
            </w:r>
            <w:r w:rsidRPr="005B0BA6">
              <w:rPr>
                <w:rFonts w:hint="eastAsia"/>
                <w:b/>
              </w:rPr>
              <w:t xml:space="preserve">Collection </w:t>
            </w:r>
            <w:r w:rsidRPr="005B0BA6">
              <w:rPr>
                <w:b/>
              </w:rPr>
              <w:t>c)</w:t>
            </w:r>
          </w:p>
          <w:p w14:paraId="5BC94A7E" w14:textId="77777777" w:rsidR="008F4BFA" w:rsidRDefault="008F4BFA" w:rsidP="00AB4122">
            <w:proofErr w:type="spellStart"/>
            <w:r>
              <w:rPr>
                <w:rFonts w:hint="eastAsia"/>
              </w:rPr>
              <w:t>파라미터로</w:t>
            </w:r>
            <w:proofErr w:type="spellEnd"/>
            <w:r>
              <w:rPr>
                <w:rFonts w:hint="eastAsia"/>
              </w:rPr>
              <w:t xml:space="preserve"> 주어진 목록 객체 </w:t>
            </w:r>
            <w:r>
              <w:t>c</w:t>
            </w:r>
            <w:r>
              <w:rPr>
                <w:rFonts w:hint="eastAsia"/>
              </w:rPr>
              <w:t xml:space="preserve">에 들어있는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543BA315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6D30C7ED" w14:textId="77777777" w:rsidTr="00AB4122">
        <w:tc>
          <w:tcPr>
            <w:tcW w:w="10456" w:type="dxa"/>
          </w:tcPr>
          <w:p w14:paraId="1737682A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b/>
              </w:rPr>
              <w:t>boolean</w:t>
            </w:r>
            <w:proofErr w:type="spellEnd"/>
            <w:r w:rsidRPr="005B0BA6">
              <w:rPr>
                <w:b/>
              </w:rPr>
              <w:t xml:space="preserve"> </w:t>
            </w:r>
            <w:proofErr w:type="spellStart"/>
            <w:r w:rsidRPr="005B0BA6">
              <w:rPr>
                <w:b/>
              </w:rPr>
              <w:t>retai</w:t>
            </w:r>
            <w:r w:rsidRPr="005B0BA6">
              <w:rPr>
                <w:rFonts w:hint="eastAsia"/>
                <w:b/>
              </w:rPr>
              <w:t>n</w:t>
            </w:r>
            <w:r w:rsidRPr="005B0BA6">
              <w:rPr>
                <w:b/>
              </w:rPr>
              <w:t>All</w:t>
            </w:r>
            <w:proofErr w:type="spellEnd"/>
            <w:r w:rsidRPr="005B0BA6">
              <w:rPr>
                <w:b/>
              </w:rPr>
              <w:t>(</w:t>
            </w:r>
            <w:r w:rsidRPr="005B0BA6">
              <w:rPr>
                <w:rFonts w:hint="eastAsia"/>
                <w:b/>
              </w:rPr>
              <w:t>Collection</w:t>
            </w:r>
            <w:r w:rsidRPr="005B0BA6">
              <w:rPr>
                <w:b/>
              </w:rPr>
              <w:t xml:space="preserve"> c)</w:t>
            </w:r>
          </w:p>
          <w:p w14:paraId="43A3D678" w14:textId="77777777" w:rsidR="008F4BFA" w:rsidRDefault="008F4BFA" w:rsidP="00AB4122">
            <w:proofErr w:type="spellStart"/>
            <w:r>
              <w:rPr>
                <w:rFonts w:hint="eastAsia"/>
              </w:rPr>
              <w:t>파라미터로</w:t>
            </w:r>
            <w:proofErr w:type="spellEnd"/>
            <w:r>
              <w:rPr>
                <w:rFonts w:hint="eastAsia"/>
              </w:rPr>
              <w:t xml:space="preserve"> 주어진 목록 객체 </w:t>
            </w:r>
            <w:r>
              <w:t>c</w:t>
            </w:r>
            <w:r>
              <w:rPr>
                <w:rFonts w:hint="eastAsia"/>
              </w:rPr>
              <w:t xml:space="preserve">에 </w:t>
            </w:r>
            <w:r w:rsidRPr="000F5B92">
              <w:rPr>
                <w:rFonts w:hint="eastAsia"/>
                <w:u w:val="single"/>
              </w:rPr>
              <w:t>들어있지 않은</w:t>
            </w:r>
            <w:r>
              <w:rPr>
                <w:rFonts w:hint="eastAsia"/>
              </w:rPr>
              <w:t xml:space="preserve">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7F6790CF" w14:textId="77777777" w:rsidR="008F4BFA" w:rsidRDefault="008F4BFA" w:rsidP="00AB4122">
            <w:r>
              <w:rPr>
                <w:rFonts w:hint="eastAsia"/>
              </w:rPr>
              <w:t xml:space="preserve">그래서 </w:t>
            </w:r>
            <w:r>
              <w:t>c</w:t>
            </w:r>
            <w:r>
              <w:rPr>
                <w:rFonts w:hint="eastAsia"/>
              </w:rPr>
              <w:t xml:space="preserve">에 들어있는 항목들만 </w:t>
            </w:r>
            <w:r>
              <w:t xml:space="preserve">this </w:t>
            </w:r>
            <w:r>
              <w:rPr>
                <w:rFonts w:hint="eastAsia"/>
              </w:rPr>
              <w:t>객체에 남아있게 된다.</w:t>
            </w:r>
          </w:p>
          <w:p w14:paraId="432B3F86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624DE0FC" w14:textId="77777777" w:rsidTr="00AB4122">
        <w:tc>
          <w:tcPr>
            <w:tcW w:w="10456" w:type="dxa"/>
          </w:tcPr>
          <w:p w14:paraId="0372BD8C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 w:rsidRPr="005B0BA6">
              <w:rPr>
                <w:b/>
              </w:rPr>
              <w:t>int</w:t>
            </w:r>
            <w:proofErr w:type="spellEnd"/>
            <w:r w:rsidRPr="005B0BA6">
              <w:rPr>
                <w:b/>
              </w:rPr>
              <w:t xml:space="preserve"> size()</w:t>
            </w:r>
          </w:p>
          <w:p w14:paraId="63DE4D71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내부 목록에 들어있는 항목의 수를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4BFA" w14:paraId="780F77F8" w14:textId="77777777" w:rsidTr="00AB4122">
        <w:tc>
          <w:tcPr>
            <w:tcW w:w="10456" w:type="dxa"/>
          </w:tcPr>
          <w:p w14:paraId="60BD03D4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 xml:space="preserve">Object[] </w:t>
            </w:r>
            <w:proofErr w:type="spellStart"/>
            <w:r w:rsidRPr="005B0BA6">
              <w:rPr>
                <w:b/>
              </w:rPr>
              <w:t>toArray</w:t>
            </w:r>
            <w:proofErr w:type="spellEnd"/>
            <w:r w:rsidRPr="005B0BA6">
              <w:rPr>
                <w:b/>
              </w:rPr>
              <w:t>()</w:t>
            </w:r>
          </w:p>
          <w:p w14:paraId="4E48C584" w14:textId="77777777" w:rsidR="008F4BFA" w:rsidRDefault="008F4BFA" w:rsidP="00AB412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58CE2933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리턴되는</w:t>
            </w:r>
            <w:proofErr w:type="spellEnd"/>
            <w:r>
              <w:rPr>
                <w:rFonts w:hint="eastAsia"/>
              </w:rPr>
              <w:t xml:space="preserve"> 배열의 타입은 </w:t>
            </w:r>
            <w:r>
              <w:t xml:space="preserve">Object[] </w:t>
            </w:r>
            <w:r>
              <w:rPr>
                <w:rFonts w:hint="eastAsia"/>
              </w:rPr>
              <w:t>이다.</w:t>
            </w:r>
          </w:p>
        </w:tc>
      </w:tr>
      <w:tr w:rsidR="008F4BFA" w14:paraId="4DAD04CE" w14:textId="77777777" w:rsidTr="00AB4122">
        <w:tc>
          <w:tcPr>
            <w:tcW w:w="10456" w:type="dxa"/>
          </w:tcPr>
          <w:p w14:paraId="047A5B42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 xml:space="preserve">E[] </w:t>
            </w:r>
            <w:proofErr w:type="spellStart"/>
            <w:r w:rsidRPr="005B0BA6">
              <w:rPr>
                <w:rFonts w:hint="eastAsia"/>
                <w:b/>
              </w:rPr>
              <w:t>toArray</w:t>
            </w:r>
            <w:proofErr w:type="spellEnd"/>
            <w:r w:rsidRPr="005B0BA6">
              <w:rPr>
                <w:rFonts w:hint="eastAsia"/>
                <w:b/>
              </w:rPr>
              <w:t>(E[] a)</w:t>
            </w:r>
          </w:p>
          <w:p w14:paraId="650BB7AF" w14:textId="77777777" w:rsidR="008F4BFA" w:rsidRDefault="008F4BFA" w:rsidP="00AB412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  <w:p w14:paraId="0D92A412" w14:textId="77777777" w:rsidR="008F4BFA" w:rsidRPr="005B0BA6" w:rsidRDefault="008F4BFA" w:rsidP="00AB4122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리턴되는</w:t>
            </w:r>
            <w:proofErr w:type="spellEnd"/>
            <w:r>
              <w:rPr>
                <w:rFonts w:hint="eastAsia"/>
              </w:rPr>
              <w:t xml:space="preserve"> 배열의 타입은 </w:t>
            </w:r>
            <w:proofErr w:type="spellStart"/>
            <w:r>
              <w:rPr>
                <w:rFonts w:hint="eastAsia"/>
              </w:rPr>
              <w:t>파라미터로</w:t>
            </w:r>
            <w:proofErr w:type="spellEnd"/>
            <w:r>
              <w:rPr>
                <w:rFonts w:hint="eastAsia"/>
              </w:rPr>
              <w:t xml:space="preserve"> 주어진 배열의 타입과 같다.</w:t>
            </w:r>
          </w:p>
        </w:tc>
      </w:tr>
    </w:tbl>
    <w:p w14:paraId="4FEBAB6E" w14:textId="77777777" w:rsidR="008F4BFA" w:rsidRPr="00447147" w:rsidRDefault="008F4BFA" w:rsidP="008F4BFA"/>
    <w:p w14:paraId="2A750DB1" w14:textId="44D96FC7" w:rsidR="000D30EC" w:rsidRDefault="000D30EC" w:rsidP="00F579D5">
      <w:pPr>
        <w:pStyle w:val="1"/>
      </w:pPr>
      <w:bookmarkStart w:id="12" w:name="_Toc466919560"/>
      <w:r>
        <w:rPr>
          <w:rFonts w:hint="eastAsia"/>
        </w:rPr>
        <w:lastRenderedPageBreak/>
        <w:t>Collection 예제</w:t>
      </w:r>
      <w:bookmarkEnd w:id="12"/>
    </w:p>
    <w:p w14:paraId="64A1ECC6" w14:textId="52E59016" w:rsidR="000D30EC" w:rsidRDefault="000D30EC" w:rsidP="000D30EC"/>
    <w:p w14:paraId="4BD582B8" w14:textId="19D9DB0C" w:rsidR="000D30EC" w:rsidRDefault="000D30EC" w:rsidP="000D30EC">
      <w:r>
        <w:rPr>
          <w:rFonts w:hint="eastAsia"/>
        </w:rPr>
        <w:t xml:space="preserve">Collection 인터페이스의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사용하는 예제들을 살펴보자.</w:t>
      </w:r>
    </w:p>
    <w:p w14:paraId="55B51FEB" w14:textId="0FF043BA" w:rsidR="000D30EC" w:rsidRDefault="000D30EC" w:rsidP="000D30EC"/>
    <w:p w14:paraId="0F62E76D" w14:textId="57B9E07D" w:rsidR="00AB4122" w:rsidRDefault="00A26517" w:rsidP="00AB4122">
      <w:pPr>
        <w:pStyle w:val="2"/>
      </w:pPr>
      <w:bookmarkStart w:id="13" w:name="_Toc466919561"/>
      <w:r>
        <w:rPr>
          <w:rFonts w:hint="eastAsia"/>
        </w:rPr>
        <w:t>예제1</w:t>
      </w:r>
      <w:bookmarkEnd w:id="13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724A57E4" w14:textId="77777777" w:rsidTr="000774FE">
        <w:tc>
          <w:tcPr>
            <w:tcW w:w="426" w:type="dxa"/>
          </w:tcPr>
          <w:p w14:paraId="598543FF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688E6454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39ABCA6D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0E817E42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18D56878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4E1589CD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2B545EE2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5EC8BCAC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55FAF1A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171514A5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1EC5BF48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2347EF9F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19C05EA9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03FC4035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7F37D750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1C4C22C2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4D9F575E" w14:textId="2135E28B" w:rsidR="00A26517" w:rsidRPr="00185935" w:rsidRDefault="00A26517" w:rsidP="00A26517">
            <w:pPr>
              <w:pStyle w:val="a9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246A59CC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1F03B6C3" w14:textId="77777777" w:rsidR="00A26517" w:rsidRDefault="00A26517" w:rsidP="00A26517">
            <w:pPr>
              <w:pStyle w:val="a9"/>
            </w:pPr>
          </w:p>
          <w:p w14:paraId="6C870D89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141F318A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0BBC3CD9" w14:textId="77777777" w:rsidR="00A26517" w:rsidRDefault="00A26517" w:rsidP="00A26517">
            <w:pPr>
              <w:pStyle w:val="a9"/>
            </w:pPr>
          </w:p>
          <w:p w14:paraId="4F770FC5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25A4E896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427B8B2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1896F82B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72BB53A6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1784F2D4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62647BAA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3E921FE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61C9E311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</w:t>
            </w:r>
          </w:p>
          <w:p w14:paraId="1918DC31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9C4158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74E78E48" w14:textId="54DE0DD3" w:rsidR="00A26517" w:rsidRDefault="00A26517" w:rsidP="00A26517">
            <w:pPr>
              <w:pStyle w:val="a9"/>
            </w:pPr>
            <w:r>
              <w:rPr>
                <w:color w:val="000000"/>
              </w:rPr>
              <w:t>}</w:t>
            </w:r>
          </w:p>
        </w:tc>
      </w:tr>
    </w:tbl>
    <w:p w14:paraId="10E603A3" w14:textId="4C5DBE5C" w:rsidR="00A26517" w:rsidRDefault="00A26517" w:rsidP="00A26517"/>
    <w:p w14:paraId="435CA7B0" w14:textId="2454119D" w:rsidR="00A26517" w:rsidRDefault="00A26517" w:rsidP="00A26517">
      <w:r>
        <w:rPr>
          <w:rFonts w:hint="eastAsia"/>
        </w:rPr>
        <w:t>실행 결과 출</w:t>
      </w:r>
      <w:r>
        <w:t>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17" w14:paraId="3EEAC430" w14:textId="77777777" w:rsidTr="00A26517">
        <w:tc>
          <w:tcPr>
            <w:tcW w:w="10456" w:type="dxa"/>
          </w:tcPr>
          <w:p w14:paraId="59020E48" w14:textId="5DC5BFD8" w:rsidR="00A26517" w:rsidRDefault="00A26517" w:rsidP="00A26517"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2BF2D962" w14:textId="77777777" w:rsidR="00A26517" w:rsidRDefault="00A26517" w:rsidP="00A26517"/>
    <w:p w14:paraId="20ED0F68" w14:textId="79A44D04" w:rsidR="00A26517" w:rsidRDefault="00A26517" w:rsidP="00A26517">
      <w:r>
        <w:rPr>
          <w:rFonts w:hint="eastAsia"/>
        </w:rPr>
        <w:t>(줄9</w:t>
      </w:r>
      <w:r>
        <w:t>)</w:t>
      </w:r>
    </w:p>
    <w:p w14:paraId="00D4403E" w14:textId="77777777" w:rsidR="00A26517" w:rsidRDefault="00A26517" w:rsidP="00A26517">
      <w:pPr>
        <w:pStyle w:val="a3"/>
      </w:pPr>
      <w:r>
        <w:t xml:space="preserve">Collection&lt;String&gt; </w:t>
      </w:r>
      <w:r>
        <w:rPr>
          <w:color w:val="6A3E3E"/>
        </w:rPr>
        <w:t>c</w:t>
      </w:r>
      <w:r>
        <w:t xml:space="preserve"> = </w:t>
      </w:r>
      <w:r>
        <w:rPr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F2B92BB" w14:textId="04817727" w:rsidR="00A26517" w:rsidRDefault="00A26517" w:rsidP="00A26517"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 xml:space="preserve">Collection </w:t>
      </w:r>
      <w:r>
        <w:rPr>
          <w:rFonts w:hint="eastAsia"/>
        </w:rPr>
        <w:t>인터페이스를 구현(</w:t>
      </w:r>
      <w:r>
        <w:t xml:space="preserve">implements) </w:t>
      </w:r>
      <w:r>
        <w:rPr>
          <w:rFonts w:hint="eastAsia"/>
        </w:rPr>
        <w:t>하였다.</w:t>
      </w:r>
    </w:p>
    <w:p w14:paraId="75C4D28E" w14:textId="3C322E0B" w:rsidR="00A26517" w:rsidRDefault="00A26517" w:rsidP="00A26517">
      <w:r>
        <w:rPr>
          <w:rFonts w:hint="eastAsia"/>
        </w:rPr>
        <w:t xml:space="preserve">따라서 </w:t>
      </w:r>
      <w:r>
        <w:t xml:space="preserve">Collection </w:t>
      </w:r>
      <w:r>
        <w:rPr>
          <w:rFonts w:hint="eastAsia"/>
        </w:rPr>
        <w:t xml:space="preserve">인터페이스가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클래스의 부모 타입이다.</w:t>
      </w:r>
    </w:p>
    <w:p w14:paraId="6C1D3130" w14:textId="42DA0BEA" w:rsidR="00A26517" w:rsidRDefault="00A26517" w:rsidP="00A26517">
      <w:r>
        <w:rPr>
          <w:rFonts w:hint="eastAsia"/>
        </w:rPr>
        <w:t xml:space="preserve">자식 타입의 객체에 대한 참조를 부모 타입의 변수에 대입하는 것은 </w:t>
      </w:r>
      <w:r>
        <w:t xml:space="preserve">Ok </w:t>
      </w:r>
      <w:r>
        <w:rPr>
          <w:rFonts w:hint="eastAsia"/>
        </w:rPr>
        <w:t>이다.</w:t>
      </w:r>
    </w:p>
    <w:p w14:paraId="4207E221" w14:textId="7F8B17B6" w:rsidR="00A26517" w:rsidRDefault="00A26517" w:rsidP="00A26517"/>
    <w:p w14:paraId="16199BB4" w14:textId="148C4B8C" w:rsidR="00A26517" w:rsidRDefault="00A26517" w:rsidP="00A26517">
      <w:r>
        <w:rPr>
          <w:rFonts w:hint="eastAsia"/>
        </w:rPr>
        <w:t>(줄1</w:t>
      </w:r>
      <w:r>
        <w:t>1)</w:t>
      </w:r>
    </w:p>
    <w:p w14:paraId="28FB2A85" w14:textId="36DB8DA1" w:rsidR="00A26517" w:rsidRDefault="00A26517" w:rsidP="00A26517">
      <w:pPr>
        <w:pStyle w:val="a3"/>
      </w:pP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"one"</w:t>
      </w:r>
      <w:r>
        <w:t>);</w:t>
      </w:r>
    </w:p>
    <w:p w14:paraId="469B0762" w14:textId="6D038268" w:rsidR="00A26517" w:rsidRDefault="00A26517" w:rsidP="00A26517">
      <w:pPr>
        <w:pStyle w:val="a3"/>
      </w:pP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"two"</w:t>
      </w:r>
      <w:r>
        <w:t>);</w:t>
      </w:r>
    </w:p>
    <w:p w14:paraId="06EF239D" w14:textId="661F2EB0" w:rsidR="00A26517" w:rsidRDefault="00A26517" w:rsidP="00A26517">
      <w:pPr>
        <w:pStyle w:val="a3"/>
      </w:pP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"three"</w:t>
      </w:r>
      <w:r>
        <w:t>);</w:t>
      </w:r>
    </w:p>
    <w:p w14:paraId="7AC07A32" w14:textId="2D13B7DA" w:rsidR="00A26517" w:rsidRDefault="00A26517" w:rsidP="00A26517">
      <w:r>
        <w:rPr>
          <w:rFonts w:hint="eastAsia"/>
        </w:rPr>
        <w:t xml:space="preserve">부모 타입의 변수로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호출해야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호출이다.</w:t>
      </w:r>
    </w:p>
    <w:p w14:paraId="3B451326" w14:textId="41BBDAF9" w:rsidR="00A26517" w:rsidRDefault="00A26517" w:rsidP="00A26517"/>
    <w:p w14:paraId="5ECC4B5C" w14:textId="317C98E9" w:rsidR="00A26517" w:rsidRDefault="00A26517" w:rsidP="00A26517">
      <w:r>
        <w:rPr>
          <w:rFonts w:hint="eastAsia"/>
        </w:rPr>
        <w:t>(줄1</w:t>
      </w:r>
      <w:r>
        <w:t>4)</w:t>
      </w:r>
    </w:p>
    <w:p w14:paraId="3CD4777B" w14:textId="447F83E7" w:rsidR="00A26517" w:rsidRDefault="00A26517" w:rsidP="00A26517">
      <w:pPr>
        <w:pStyle w:val="a3"/>
      </w:pPr>
      <w:proofErr w:type="gramStart"/>
      <w:r>
        <w:rPr>
          <w:color w:val="7F0055"/>
        </w:rPr>
        <w:t>for</w:t>
      </w:r>
      <w:proofErr w:type="gramEnd"/>
      <w:r>
        <w:t xml:space="preserve"> (String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c</w:t>
      </w:r>
      <w:r>
        <w:t>)</w:t>
      </w:r>
    </w:p>
    <w:p w14:paraId="14619999" w14:textId="25F3D30C" w:rsidR="00A26517" w:rsidRDefault="00A26517" w:rsidP="00A26517">
      <w:pPr>
        <w:pStyle w:val="a3"/>
      </w:pPr>
      <w:r>
        <w:t xml:space="preserve">    </w:t>
      </w:r>
      <w:proofErr w:type="spellStart"/>
      <w:proofErr w:type="gramStart"/>
      <w:r>
        <w:t>System.</w:t>
      </w:r>
      <w:r>
        <w:rPr>
          <w:color w:val="0000C0"/>
        </w:rPr>
        <w:t>out</w:t>
      </w:r>
      <w:r>
        <w:t>.printf</w:t>
      </w:r>
      <w:proofErr w:type="spellEnd"/>
      <w:r>
        <w:t>(</w:t>
      </w:r>
      <w:proofErr w:type="gramEnd"/>
      <w:r>
        <w:rPr>
          <w:color w:val="2A00FF"/>
        </w:rPr>
        <w:t>"%s "</w:t>
      </w:r>
      <w:r>
        <w:t xml:space="preserve">, </w:t>
      </w:r>
      <w:r>
        <w:rPr>
          <w:color w:val="6A3E3E"/>
        </w:rPr>
        <w:t>s</w:t>
      </w:r>
      <w:r>
        <w:t>);</w:t>
      </w:r>
    </w:p>
    <w:p w14:paraId="25D4D891" w14:textId="0FFFE71D" w:rsidR="00A26517" w:rsidRDefault="00A26517" w:rsidP="00A26517">
      <w:r>
        <w:rPr>
          <w:rFonts w:hint="eastAsia"/>
        </w:rPr>
        <w:t>배열뿐만 아니라,</w:t>
      </w:r>
      <w:r>
        <w:t xml:space="preserve"> Collection </w:t>
      </w:r>
      <w:r>
        <w:rPr>
          <w:rFonts w:hint="eastAsia"/>
        </w:rPr>
        <w:t>인터페이스를 구현한 클래스 객체들도</w:t>
      </w:r>
    </w:p>
    <w:p w14:paraId="6751EB78" w14:textId="2A39BAB7" w:rsidR="00A26517" w:rsidRDefault="00A26517" w:rsidP="00A26517">
      <w:r>
        <w:rPr>
          <w:rFonts w:hint="eastAsia"/>
        </w:rPr>
        <w:t>위와 같은 for</w:t>
      </w:r>
      <w:r>
        <w:t xml:space="preserve"> </w:t>
      </w:r>
      <w:r>
        <w:rPr>
          <w:rFonts w:hint="eastAsia"/>
        </w:rPr>
        <w:t>문으로 탐색할 수 있다.</w:t>
      </w:r>
    </w:p>
    <w:p w14:paraId="03BCB735" w14:textId="25B9FC1E" w:rsidR="00A26517" w:rsidRDefault="00A26517" w:rsidP="00A26517"/>
    <w:p w14:paraId="6B09D380" w14:textId="53151728" w:rsidR="00A26517" w:rsidRDefault="00A26517" w:rsidP="00A26517"/>
    <w:p w14:paraId="6B262FC5" w14:textId="0B59D889" w:rsidR="00A26517" w:rsidRDefault="00A26517" w:rsidP="00A26517"/>
    <w:p w14:paraId="10D4A89C" w14:textId="00E98C5E" w:rsidR="00A26517" w:rsidRDefault="00A2651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ABAA421" w14:textId="5CF77373" w:rsidR="00A26517" w:rsidRDefault="00A26517" w:rsidP="00A26517">
      <w:pPr>
        <w:pStyle w:val="2"/>
      </w:pPr>
      <w:bookmarkStart w:id="14" w:name="_Toc466919562"/>
      <w:r>
        <w:rPr>
          <w:rFonts w:hint="eastAsia"/>
        </w:rPr>
        <w:lastRenderedPageBreak/>
        <w:t>예제</w:t>
      </w:r>
      <w:r>
        <w:t>2</w:t>
      </w:r>
      <w:bookmarkEnd w:id="14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05A178E8" w14:textId="77777777" w:rsidTr="000774FE">
        <w:tc>
          <w:tcPr>
            <w:tcW w:w="426" w:type="dxa"/>
          </w:tcPr>
          <w:p w14:paraId="6544D15E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1C210168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393FA8BB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5A38DF61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52DE7716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3B8B6195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6D2B5BC1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336BF805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5016A9DD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107F5928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008C0D28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17E15EC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3BFE727B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2B7AAAC5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1BF60DB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49786677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2AFFC64A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3166BD4E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4D792A8F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3C6285E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2AB762C8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58555C29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5DBD7200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47CB536D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5E4C45E0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2F2194F1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365BB0FA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76A12EF9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20940397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29</w:t>
            </w:r>
          </w:p>
          <w:p w14:paraId="695A788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30</w:t>
            </w:r>
          </w:p>
          <w:p w14:paraId="7FFDA4E1" w14:textId="03507DAE" w:rsidR="00A26517" w:rsidRPr="00185935" w:rsidRDefault="00A26517" w:rsidP="00A26517">
            <w:pPr>
              <w:pStyle w:val="a9"/>
            </w:pPr>
          </w:p>
        </w:tc>
        <w:tc>
          <w:tcPr>
            <w:tcW w:w="10631" w:type="dxa"/>
          </w:tcPr>
          <w:p w14:paraId="42C931A1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3B81D38B" w14:textId="77777777" w:rsidR="00A26517" w:rsidRDefault="00A26517" w:rsidP="00A26517">
            <w:pPr>
              <w:pStyle w:val="a9"/>
            </w:pPr>
          </w:p>
          <w:p w14:paraId="7E9D3E1B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71647E01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3742D14B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1963F780" w14:textId="77777777" w:rsidR="00A26517" w:rsidRDefault="00A26517" w:rsidP="00A26517">
            <w:pPr>
              <w:pStyle w:val="a9"/>
            </w:pPr>
          </w:p>
          <w:p w14:paraId="2B1AA764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38948284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345FDDF7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{        </w:t>
            </w:r>
          </w:p>
          <w:p w14:paraId="5CD328AB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2BCBFD17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BB9347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1B1DD22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62131839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1195338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23E770D5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</w:t>
            </w:r>
          </w:p>
          <w:p w14:paraId="00E04F3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84C5896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();</w:t>
            </w:r>
          </w:p>
          <w:p w14:paraId="63EF3747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6B287A5A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0AEACD8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6CDC61A0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5D9A3B4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00E1BC56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6F02EE08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E728AF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B4AE87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3C443C4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0B6894D7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4622BF64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>}</w:t>
            </w:r>
          </w:p>
          <w:p w14:paraId="40AB45CC" w14:textId="2223643D" w:rsidR="00A26517" w:rsidRDefault="00A26517" w:rsidP="00A26517">
            <w:pPr>
              <w:pStyle w:val="a9"/>
            </w:pPr>
          </w:p>
        </w:tc>
      </w:tr>
    </w:tbl>
    <w:p w14:paraId="1C14DCB2" w14:textId="50527C62" w:rsidR="00A26517" w:rsidRDefault="00A26517" w:rsidP="00A26517"/>
    <w:p w14:paraId="14473B9D" w14:textId="6DE63A6D" w:rsidR="00A26517" w:rsidRDefault="00A26517" w:rsidP="00A26517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17" w14:paraId="057A859E" w14:textId="77777777" w:rsidTr="00A26517">
        <w:tc>
          <w:tcPr>
            <w:tcW w:w="10456" w:type="dxa"/>
          </w:tcPr>
          <w:p w14:paraId="4FDF01F3" w14:textId="77777777" w:rsidR="00A26517" w:rsidRDefault="00A26517" w:rsidP="00A2651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  <w:p w14:paraId="25428F27" w14:textId="7498BD50" w:rsidR="00A26517" w:rsidRPr="00A26517" w:rsidRDefault="00A26517" w:rsidP="00A2651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345C4F00" w14:textId="3027A665" w:rsidR="00A26517" w:rsidRDefault="00A26517" w:rsidP="00A26517"/>
    <w:p w14:paraId="36B674FA" w14:textId="4BBB3741" w:rsidR="00A26517" w:rsidRDefault="00A26517" w:rsidP="00A26517">
      <w:r>
        <w:rPr>
          <w:rFonts w:hint="eastAsia"/>
        </w:rPr>
        <w:t>(줄22</w:t>
      </w:r>
      <w:r>
        <w:t>)</w:t>
      </w:r>
    </w:p>
    <w:p w14:paraId="10B2593D" w14:textId="0858FA34" w:rsidR="00A26517" w:rsidRDefault="00A26517" w:rsidP="00A26517">
      <w:pPr>
        <w:pStyle w:val="a3"/>
      </w:pPr>
      <w:r>
        <w:t xml:space="preserve">Collection&lt;String&gt; </w:t>
      </w:r>
      <w:r>
        <w:rPr>
          <w:color w:val="6A3E3E"/>
        </w:rPr>
        <w:t>c1</w:t>
      </w:r>
      <w:r>
        <w:t xml:space="preserve"> = </w:t>
      </w:r>
      <w:r>
        <w:rPr>
          <w:color w:val="7F0055"/>
        </w:rPr>
        <w:t>new</w:t>
      </w:r>
      <w: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5163867" w14:textId="4FC9E20D" w:rsidR="00A26517" w:rsidRDefault="00A26517" w:rsidP="00A26517"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 xml:space="preserve"> </w:t>
      </w:r>
      <w:r>
        <w:rPr>
          <w:rFonts w:hint="eastAsia"/>
        </w:rPr>
        <w:t xml:space="preserve">클래스도 </w:t>
      </w:r>
      <w:r>
        <w:t xml:space="preserve">Collection </w:t>
      </w:r>
      <w:r>
        <w:rPr>
          <w:rFonts w:hint="eastAsia"/>
        </w:rPr>
        <w:t>인터페이스를 구현(</w:t>
      </w:r>
      <w:r>
        <w:t xml:space="preserve">implements) </w:t>
      </w:r>
      <w:r>
        <w:rPr>
          <w:rFonts w:hint="eastAsia"/>
        </w:rPr>
        <w:t>하였다.</w:t>
      </w:r>
    </w:p>
    <w:p w14:paraId="607E8695" w14:textId="1A7C1DEF" w:rsidR="00A26517" w:rsidRDefault="00A26517" w:rsidP="00A26517">
      <w:r>
        <w:rPr>
          <w:rFonts w:hint="eastAsia"/>
        </w:rPr>
        <w:t xml:space="preserve">따라서 </w:t>
      </w:r>
      <w:r>
        <w:t xml:space="preserve">Collection </w:t>
      </w:r>
      <w:r>
        <w:rPr>
          <w:rFonts w:hint="eastAsia"/>
        </w:rPr>
        <w:t xml:space="preserve">인터페이스가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 xml:space="preserve"> </w:t>
      </w:r>
      <w:r>
        <w:rPr>
          <w:rFonts w:hint="eastAsia"/>
        </w:rPr>
        <w:t>클래스의 부모 타입이다.</w:t>
      </w:r>
    </w:p>
    <w:p w14:paraId="70FDE0B0" w14:textId="77777777" w:rsidR="00A26517" w:rsidRDefault="00A26517" w:rsidP="00A26517">
      <w:r>
        <w:rPr>
          <w:rFonts w:hint="eastAsia"/>
        </w:rPr>
        <w:t xml:space="preserve">자식 타입의 객체에 대한 참조를 부모 타입의 변수에 대입하는 것은 </w:t>
      </w:r>
      <w:r>
        <w:t xml:space="preserve">Ok </w:t>
      </w:r>
      <w:r>
        <w:rPr>
          <w:rFonts w:hint="eastAsia"/>
        </w:rPr>
        <w:t>이다.</w:t>
      </w:r>
    </w:p>
    <w:p w14:paraId="2D7F4086" w14:textId="2362DE42" w:rsidR="00A26517" w:rsidRDefault="00A26517" w:rsidP="00A26517"/>
    <w:p w14:paraId="22F55C1A" w14:textId="2BA9E879" w:rsidR="00A26517" w:rsidRDefault="00A26517" w:rsidP="00A26517">
      <w:r>
        <w:rPr>
          <w:rFonts w:hint="eastAsia"/>
        </w:rPr>
        <w:t>(줄9</w:t>
      </w:r>
      <w:r>
        <w:t>~13)</w:t>
      </w:r>
    </w:p>
    <w:p w14:paraId="45C8FC63" w14:textId="77777777" w:rsidR="00A26517" w:rsidRDefault="00A26517" w:rsidP="00A26517">
      <w:pPr>
        <w:pStyle w:val="a3"/>
      </w:pPr>
      <w:r>
        <w:t xml:space="preserve">    </w:t>
      </w:r>
      <w:proofErr w:type="gramStart"/>
      <w:r>
        <w:rPr>
          <w:color w:val="7F0055"/>
        </w:rPr>
        <w:t>static</w:t>
      </w:r>
      <w:proofErr w:type="gramEnd"/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spellStart"/>
      <w:r>
        <w:t>addData</w:t>
      </w:r>
      <w:proofErr w:type="spellEnd"/>
      <w:r>
        <w:t xml:space="preserve">(Collection&lt;String&gt; </w:t>
      </w:r>
      <w:r>
        <w:rPr>
          <w:color w:val="6A3E3E"/>
        </w:rPr>
        <w:t>c</w:t>
      </w:r>
      <w:r>
        <w:t xml:space="preserve">) {        </w:t>
      </w:r>
    </w:p>
    <w:p w14:paraId="4A874D7D" w14:textId="77777777" w:rsidR="00A26517" w:rsidRDefault="00A26517" w:rsidP="00A26517">
      <w:pPr>
        <w:pStyle w:val="a3"/>
      </w:pPr>
      <w:r>
        <w:t xml:space="preserve">        </w:t>
      </w: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"one"</w:t>
      </w:r>
      <w:r>
        <w:t>);</w:t>
      </w:r>
    </w:p>
    <w:p w14:paraId="43B480FD" w14:textId="77777777" w:rsidR="00A26517" w:rsidRDefault="00A26517" w:rsidP="00A26517">
      <w:pPr>
        <w:pStyle w:val="a3"/>
      </w:pPr>
      <w:r>
        <w:t xml:space="preserve">        </w:t>
      </w: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"two"</w:t>
      </w:r>
      <w:r>
        <w:t>);</w:t>
      </w:r>
    </w:p>
    <w:p w14:paraId="7EC535CF" w14:textId="77777777" w:rsidR="00A26517" w:rsidRDefault="00A26517" w:rsidP="00A26517">
      <w:pPr>
        <w:pStyle w:val="a3"/>
      </w:pPr>
      <w:r>
        <w:t xml:space="preserve">        </w:t>
      </w:r>
      <w:proofErr w:type="spellStart"/>
      <w:proofErr w:type="gramStart"/>
      <w:r>
        <w:rPr>
          <w:color w:val="6A3E3E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"three"</w:t>
      </w:r>
      <w:r>
        <w:t>);</w:t>
      </w:r>
    </w:p>
    <w:p w14:paraId="0F1AAFA1" w14:textId="6EAE4679" w:rsidR="00A26517" w:rsidRPr="00A26517" w:rsidRDefault="00A26517" w:rsidP="00A26517">
      <w:pPr>
        <w:pStyle w:val="a3"/>
      </w:pPr>
      <w:r>
        <w:t xml:space="preserve">    }</w:t>
      </w:r>
    </w:p>
    <w:p w14:paraId="1EE1E839" w14:textId="5E250AD4" w:rsidR="00A26517" w:rsidRDefault="00A26517" w:rsidP="00A26517">
      <w:proofErr w:type="spellStart"/>
      <w:r>
        <w:rPr>
          <w:rFonts w:hint="eastAsia"/>
        </w:rPr>
        <w:t>addData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처음 호출될 때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c는 </w:t>
      </w:r>
      <w:proofErr w:type="spellStart"/>
      <w:r>
        <w:t>LinksedList</w:t>
      </w:r>
      <w:proofErr w:type="spellEnd"/>
      <w:r>
        <w:t xml:space="preserve">&lt;String&gt; </w:t>
      </w:r>
      <w:r>
        <w:rPr>
          <w:rFonts w:hint="eastAsia"/>
        </w:rPr>
        <w:t>타입의 객체이고,</w:t>
      </w:r>
    </w:p>
    <w:p w14:paraId="2135609C" w14:textId="6E608C73" w:rsidR="00A26517" w:rsidRDefault="00A26517" w:rsidP="00A26517">
      <w:r>
        <w:rPr>
          <w:rFonts w:hint="eastAsia"/>
        </w:rPr>
        <w:t xml:space="preserve">그 다음 호출 될 때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는 </w:t>
      </w:r>
      <w:proofErr w:type="spellStart"/>
      <w:r>
        <w:t>ArrayList</w:t>
      </w:r>
      <w:proofErr w:type="spellEnd"/>
      <w:r>
        <w:t xml:space="preserve">&lt;String&gt; </w:t>
      </w:r>
      <w:r>
        <w:rPr>
          <w:rFonts w:hint="eastAsia"/>
        </w:rPr>
        <w:t>타입의 객체이다.</w:t>
      </w:r>
    </w:p>
    <w:p w14:paraId="08F91330" w14:textId="499BF487" w:rsidR="00A26517" w:rsidRDefault="00A26517" w:rsidP="00A26517">
      <w:r>
        <w:rPr>
          <w:rFonts w:hint="eastAsia"/>
        </w:rPr>
        <w:t>줄10</w:t>
      </w:r>
      <w:r>
        <w:t>~12</w:t>
      </w:r>
      <w:r>
        <w:rPr>
          <w:rFonts w:hint="eastAsia"/>
        </w:rPr>
        <w:t xml:space="preserve">의 </w:t>
      </w:r>
      <w:r>
        <w:t xml:space="preserve">add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호출은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호출이다.</w:t>
      </w:r>
    </w:p>
    <w:p w14:paraId="7F00AD90" w14:textId="4E87D279" w:rsidR="00A26517" w:rsidRDefault="00A26517" w:rsidP="00A26517"/>
    <w:p w14:paraId="49B1F559" w14:textId="08CE367D" w:rsidR="00A26517" w:rsidRDefault="00A26517" w:rsidP="00A26517"/>
    <w:p w14:paraId="6A0CFFB2" w14:textId="52BFA223" w:rsidR="00A26517" w:rsidRDefault="00A26517" w:rsidP="00A26517"/>
    <w:p w14:paraId="1CBBED03" w14:textId="75690B6A" w:rsidR="00A26517" w:rsidRDefault="00A26517" w:rsidP="00A26517"/>
    <w:p w14:paraId="59E7E4C8" w14:textId="4B319E9D" w:rsidR="00A26517" w:rsidRDefault="00A26517" w:rsidP="00A26517"/>
    <w:p w14:paraId="499EB9B0" w14:textId="7D498BC3" w:rsidR="00A26517" w:rsidRDefault="00A26517" w:rsidP="00A26517"/>
    <w:p w14:paraId="0983AA42" w14:textId="2D62B329" w:rsidR="00A26517" w:rsidRDefault="00A26517" w:rsidP="00A26517"/>
    <w:p w14:paraId="3E8009A1" w14:textId="4BD9ACE0" w:rsidR="00A26517" w:rsidRDefault="00A26517" w:rsidP="00A26517"/>
    <w:p w14:paraId="78C9EA0F" w14:textId="593C6F04" w:rsidR="00A26517" w:rsidRDefault="00A26517" w:rsidP="00A26517"/>
    <w:p w14:paraId="7E7BCA09" w14:textId="1A3FC013" w:rsidR="00A26517" w:rsidRDefault="00A26517" w:rsidP="00A26517"/>
    <w:p w14:paraId="1AB8609C" w14:textId="22C2298A" w:rsidR="00A26517" w:rsidRDefault="00A26517" w:rsidP="00A26517"/>
    <w:p w14:paraId="0DC06149" w14:textId="64630FD8" w:rsidR="00A26517" w:rsidRDefault="00A26517" w:rsidP="00A26517">
      <w:pPr>
        <w:pStyle w:val="2"/>
      </w:pPr>
      <w:bookmarkStart w:id="15" w:name="_Toc466919563"/>
      <w:r>
        <w:rPr>
          <w:rFonts w:hint="eastAsia"/>
        </w:rPr>
        <w:lastRenderedPageBreak/>
        <w:t>예제3</w:t>
      </w:r>
      <w:bookmarkEnd w:id="15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051F14E9" w14:textId="77777777" w:rsidTr="000774FE">
        <w:tc>
          <w:tcPr>
            <w:tcW w:w="426" w:type="dxa"/>
          </w:tcPr>
          <w:p w14:paraId="58D8A42C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0A1EFF15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622C8CF6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6228AC61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4D69FE79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76543DBF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18D1C7C4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42E97BF3" w14:textId="77777777" w:rsidR="00A26517" w:rsidRPr="00185935" w:rsidRDefault="00A26517" w:rsidP="00A26517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1244F9A3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7B29AC51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08C491EB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781EACD3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4BD90D4B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60DFCCC9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04C0335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5C7EF8F5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0E21B31D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3DE1066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7CC0417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769D3398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07D150A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0410931B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0AE8244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06C3F3B0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26685625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0BBD8D8E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01EC3856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5E39F41C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7056D134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29</w:t>
            </w:r>
          </w:p>
          <w:p w14:paraId="4DA4B279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30</w:t>
            </w:r>
          </w:p>
          <w:p w14:paraId="425FAC17" w14:textId="77777777" w:rsidR="00A26517" w:rsidRDefault="00A26517" w:rsidP="00A26517">
            <w:pPr>
              <w:pStyle w:val="a9"/>
            </w:pPr>
            <w:r>
              <w:rPr>
                <w:rFonts w:hint="eastAsia"/>
              </w:rPr>
              <w:t>31</w:t>
            </w:r>
          </w:p>
          <w:p w14:paraId="6F6418DA" w14:textId="05D66227" w:rsidR="00A26517" w:rsidRPr="00185935" w:rsidRDefault="00A26517" w:rsidP="00A26517">
            <w:pPr>
              <w:pStyle w:val="a9"/>
            </w:pPr>
          </w:p>
        </w:tc>
        <w:tc>
          <w:tcPr>
            <w:tcW w:w="10631" w:type="dxa"/>
          </w:tcPr>
          <w:p w14:paraId="715FA53D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7D52F7B0" w14:textId="77777777" w:rsidR="00A26517" w:rsidRDefault="00A26517" w:rsidP="00A26517">
            <w:pPr>
              <w:pStyle w:val="a9"/>
            </w:pPr>
          </w:p>
          <w:p w14:paraId="72F515BE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3F500F23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>;</w:t>
            </w:r>
          </w:p>
          <w:p w14:paraId="7D6187F4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21A99E78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03311AC5" w14:textId="77777777" w:rsidR="00A26517" w:rsidRDefault="00A26517" w:rsidP="00A26517">
            <w:pPr>
              <w:pStyle w:val="a9"/>
            </w:pPr>
          </w:p>
          <w:p w14:paraId="0DDC9B63" w14:textId="77777777" w:rsidR="00A26517" w:rsidRDefault="00A26517" w:rsidP="00A26517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6341D1B3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6F169B5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{        </w:t>
            </w:r>
          </w:p>
          <w:p w14:paraId="515328B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7E4E8823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25C9B0BC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458DE640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6FC709C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41CFF489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61E4F75F" w14:textId="77777777" w:rsidR="00A26517" w:rsidRDefault="00A26517" w:rsidP="000774FE">
            <w:pPr>
              <w:pStyle w:val="a9"/>
              <w:shd w:val="clear" w:color="auto" w:fill="FFFF99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</w:t>
            </w:r>
            <w:proofErr w:type="spellEnd"/>
            <w:r>
              <w:rPr>
                <w:color w:val="000000"/>
              </w:rPr>
              <w:t>();</w:t>
            </w:r>
          </w:p>
          <w:p w14:paraId="27F2DBEB" w14:textId="77777777" w:rsidR="00A26517" w:rsidRDefault="00A26517" w:rsidP="000774FE">
            <w:pPr>
              <w:pStyle w:val="a9"/>
              <w:shd w:val="clear" w:color="auto" w:fill="FFFF99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2AEB892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8F8B120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67AFCEF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5EA30E34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3064B722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22D26FD1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7E185DF1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07D8EF86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28699CA8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addData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6AB9C9D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0A42D18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2562C783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598CC59A" w14:textId="77777777" w:rsidR="00A26517" w:rsidRDefault="00A26517" w:rsidP="00A26517">
            <w:pPr>
              <w:pStyle w:val="a9"/>
            </w:pPr>
            <w:r>
              <w:rPr>
                <w:color w:val="000000"/>
              </w:rPr>
              <w:t>}</w:t>
            </w:r>
          </w:p>
          <w:p w14:paraId="6E1A6199" w14:textId="77777777" w:rsidR="00A26517" w:rsidRDefault="00A26517" w:rsidP="00A26517">
            <w:pPr>
              <w:pStyle w:val="a9"/>
            </w:pPr>
          </w:p>
        </w:tc>
      </w:tr>
    </w:tbl>
    <w:p w14:paraId="4763ABAF" w14:textId="73AA3F0A" w:rsidR="00A26517" w:rsidRDefault="00A26517" w:rsidP="00A26517"/>
    <w:p w14:paraId="3FC9A17E" w14:textId="77777777" w:rsidR="000774FE" w:rsidRDefault="000774FE" w:rsidP="000774FE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4F80CD43" w14:textId="77777777" w:rsidTr="000774FE">
        <w:tc>
          <w:tcPr>
            <w:tcW w:w="10456" w:type="dxa"/>
          </w:tcPr>
          <w:p w14:paraId="35452AD4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  <w:p w14:paraId="3988C881" w14:textId="77777777" w:rsidR="000774FE" w:rsidRPr="00A26517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1B4F595C" w14:textId="77777777" w:rsidR="000774FE" w:rsidRDefault="000774FE" w:rsidP="000774FE"/>
    <w:p w14:paraId="5123835B" w14:textId="01EF36B4" w:rsidR="00EE532C" w:rsidRPr="00A26517" w:rsidRDefault="00EE532C" w:rsidP="00A26517">
      <w:r>
        <w:rPr>
          <w:rFonts w:hint="eastAsia"/>
        </w:rPr>
        <w:t>(줄17)</w:t>
      </w:r>
    </w:p>
    <w:p w14:paraId="4C21A0AC" w14:textId="197E6D13" w:rsidR="00EE532C" w:rsidRDefault="00EE532C" w:rsidP="00EE532C">
      <w:pPr>
        <w:pStyle w:val="a3"/>
      </w:pPr>
      <w:proofErr w:type="gramStart"/>
      <w:r>
        <w:t>Object[</w:t>
      </w:r>
      <w:proofErr w:type="gramEnd"/>
      <w:r>
        <w:t xml:space="preserve">]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c</w:t>
      </w:r>
      <w:r>
        <w:t>.toArray</w:t>
      </w:r>
      <w:proofErr w:type="spellEnd"/>
      <w:r>
        <w:t>();</w:t>
      </w:r>
    </w:p>
    <w:p w14:paraId="02DC30A1" w14:textId="75833371" w:rsidR="00EE532C" w:rsidRDefault="00EE532C" w:rsidP="00A26517">
      <w:r>
        <w:rPr>
          <w:rFonts w:hint="eastAsia"/>
        </w:rPr>
        <w:t xml:space="preserve">Collection의 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</w:t>
      </w:r>
      <w:r>
        <w:t>소드는</w:t>
      </w:r>
      <w:proofErr w:type="spellEnd"/>
      <w:r>
        <w:rPr>
          <w:rFonts w:hint="eastAsia"/>
        </w:rPr>
        <w:t xml:space="preserve"> Object[] 타</w:t>
      </w:r>
      <w:r>
        <w:t>입의</w:t>
      </w:r>
      <w:r>
        <w:rPr>
          <w:rFonts w:hint="eastAsia"/>
        </w:rPr>
        <w:t xml:space="preserve"> 배열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</w:t>
      </w:r>
      <w:r>
        <w:t>턴한다</w:t>
      </w:r>
      <w:proofErr w:type="spellEnd"/>
      <w:r>
        <w:rPr>
          <w:rFonts w:hint="eastAsia"/>
        </w:rPr>
        <w:t>.</w:t>
      </w:r>
    </w:p>
    <w:p w14:paraId="33B2D2A2" w14:textId="1BD2995E" w:rsidR="00EE532C" w:rsidRDefault="00EE532C" w:rsidP="00A26517">
      <w:proofErr w:type="spellStart"/>
      <w:r>
        <w:rPr>
          <w:rFonts w:hint="eastAsia"/>
        </w:rPr>
        <w:t>리</w:t>
      </w:r>
      <w:r>
        <w:t>턴되는</w:t>
      </w:r>
      <w:proofErr w:type="spellEnd"/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배</w:t>
      </w:r>
      <w:r>
        <w:t>열</w:t>
      </w:r>
      <w:r>
        <w:rPr>
          <w:rFonts w:hint="eastAsia"/>
        </w:rPr>
        <w:t>에</w:t>
      </w:r>
      <w:r>
        <w:t xml:space="preserve">는, c </w:t>
      </w:r>
      <w:r>
        <w:rPr>
          <w:rFonts w:hint="eastAsia"/>
        </w:rPr>
        <w:t>컬</w:t>
      </w:r>
      <w:r>
        <w:t>렉션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던</w:t>
      </w:r>
      <w:r>
        <w:rPr>
          <w:rFonts w:hint="eastAsia"/>
        </w:rPr>
        <w:t xml:space="preserve"> 문</w:t>
      </w:r>
      <w:r>
        <w:t>자열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 xml:space="preserve"> 다 들</w:t>
      </w:r>
      <w:r>
        <w:t>어</w:t>
      </w:r>
      <w:r>
        <w:rPr>
          <w:rFonts w:hint="eastAsia"/>
        </w:rPr>
        <w:t>있</w:t>
      </w:r>
      <w:r>
        <w:t>다</w:t>
      </w:r>
      <w:r>
        <w:rPr>
          <w:rFonts w:hint="eastAsia"/>
        </w:rPr>
        <w:t>.</w:t>
      </w:r>
    </w:p>
    <w:p w14:paraId="4A040256" w14:textId="77777777" w:rsidR="00EE532C" w:rsidRDefault="00EE532C" w:rsidP="00A26517"/>
    <w:p w14:paraId="56E8233F" w14:textId="77777777" w:rsidR="000774FE" w:rsidRDefault="00EE532C" w:rsidP="00A26517">
      <w:r>
        <w:rPr>
          <w:rFonts w:hint="eastAsia"/>
        </w:rPr>
        <w:t>정</w:t>
      </w:r>
      <w:r>
        <w:t>확히</w:t>
      </w:r>
      <w:r>
        <w:rPr>
          <w:rFonts w:hint="eastAsia"/>
        </w:rPr>
        <w:t xml:space="preserve"> 표</w:t>
      </w:r>
      <w:r>
        <w:t>현하</w:t>
      </w:r>
      <w:r>
        <w:rPr>
          <w:rFonts w:hint="eastAsia"/>
        </w:rPr>
        <w:t>자</w:t>
      </w:r>
      <w:r>
        <w:t>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 배</w:t>
      </w:r>
      <w:r>
        <w:t>열에</w:t>
      </w:r>
      <w:r>
        <w:rPr>
          <w:rFonts w:hint="eastAsia"/>
        </w:rPr>
        <w:t xml:space="preserve"> 들</w:t>
      </w:r>
      <w:r>
        <w:t>어있는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문</w:t>
      </w:r>
      <w:r>
        <w:t>자열</w:t>
      </w:r>
      <w:r>
        <w:rPr>
          <w:rFonts w:hint="eastAsia"/>
        </w:rPr>
        <w:t xml:space="preserve"> 객</w:t>
      </w:r>
      <w:r>
        <w:t>체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 xml:space="preserve"> 아</w:t>
      </w:r>
      <w:r>
        <w:t>니고</w:t>
      </w:r>
      <w:r>
        <w:rPr>
          <w:rFonts w:hint="eastAsia"/>
        </w:rPr>
        <w:t>,</w:t>
      </w:r>
      <w:r>
        <w:t xml:space="preserve"> </w:t>
      </w:r>
    </w:p>
    <w:p w14:paraId="168A1AAB" w14:textId="5A53AB86" w:rsidR="00EE532C" w:rsidRDefault="00EE532C" w:rsidP="00A26517">
      <w:r>
        <w:rPr>
          <w:rFonts w:hint="eastAsia"/>
        </w:rPr>
        <w:t>문</w:t>
      </w:r>
      <w:r>
        <w:t>자열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참</w:t>
      </w:r>
      <w:r>
        <w:t>조</w:t>
      </w:r>
      <w:r>
        <w:rPr>
          <w:rFonts w:hint="eastAsia"/>
        </w:rPr>
        <w:t>값</w:t>
      </w:r>
      <w:r>
        <w:t>들이</w:t>
      </w:r>
      <w:proofErr w:type="spellEnd"/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 xml:space="preserve">. </w:t>
      </w:r>
    </w:p>
    <w:p w14:paraId="79525C73" w14:textId="78726F41" w:rsidR="00EE532C" w:rsidRDefault="00EE532C" w:rsidP="00A26517">
      <w:r>
        <w:rPr>
          <w:rFonts w:hint="eastAsia"/>
        </w:rPr>
        <w:t>즉 a 배</w:t>
      </w:r>
      <w:r>
        <w:t>열</w:t>
      </w:r>
      <w:r>
        <w:rPr>
          <w:rFonts w:hint="eastAsia"/>
        </w:rPr>
        <w:t>과 c 컬렉</w:t>
      </w:r>
      <w:r>
        <w:t>션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>, 동</w:t>
      </w:r>
      <w:r>
        <w:t>일한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</w:t>
      </w:r>
      <w:r>
        <w:t>조</w:t>
      </w:r>
      <w:r>
        <w:rPr>
          <w:rFonts w:hint="eastAsia"/>
        </w:rPr>
        <w:t>값</w:t>
      </w:r>
      <w:proofErr w:type="spellEnd"/>
      <w:r>
        <w:rPr>
          <w:rFonts w:hint="eastAsia"/>
        </w:rPr>
        <w:t xml:space="preserve"> 들</w:t>
      </w:r>
      <w:r>
        <w:t>이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>.</w:t>
      </w:r>
    </w:p>
    <w:p w14:paraId="3C2C5886" w14:textId="3D657397" w:rsidR="00A26517" w:rsidRDefault="00EE532C" w:rsidP="00A26517">
      <w:r w:rsidRPr="00EE532C">
        <w:rPr>
          <w:noProof/>
        </w:rPr>
        <w:drawing>
          <wp:inline distT="0" distB="0" distL="0" distR="0" wp14:anchorId="377D44E0" wp14:editId="4A050389">
            <wp:extent cx="33909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1C6F" w14:textId="79A33650" w:rsidR="00A26517" w:rsidRDefault="00A26517" w:rsidP="00A26517"/>
    <w:p w14:paraId="52A33546" w14:textId="1E9EFF80" w:rsidR="00A26517" w:rsidRDefault="000774FE" w:rsidP="000774FE">
      <w:pPr>
        <w:pStyle w:val="2"/>
      </w:pPr>
      <w:bookmarkStart w:id="16" w:name="_Toc466919564"/>
      <w:r>
        <w:rPr>
          <w:rFonts w:hint="eastAsia"/>
        </w:rPr>
        <w:lastRenderedPageBreak/>
        <w:t>예제4</w:t>
      </w:r>
      <w:bookmarkEnd w:id="16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6134CBBE" w14:textId="77777777" w:rsidTr="000774FE">
        <w:tc>
          <w:tcPr>
            <w:tcW w:w="426" w:type="dxa"/>
          </w:tcPr>
          <w:p w14:paraId="2CA1DFB8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591058C1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6329C5D1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5496DDBB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3AC543F9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3CCD76A8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314DE4A6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14497113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6083A54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3568FB5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177F5BA7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0BEBD2BD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7100518F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3445BDEE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72942B5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394FF802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4BEA362C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732D20D4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255165F8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3EC1A5CC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2602609F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4441819D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20163350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0EBB3E4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40512F2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058B4464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4ACB538B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7550E392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7EBE3C0D" w14:textId="687C5AA8" w:rsidR="000774FE" w:rsidRPr="00185935" w:rsidRDefault="000774FE" w:rsidP="000774FE">
            <w:pPr>
              <w:pStyle w:val="a9"/>
            </w:pPr>
          </w:p>
        </w:tc>
        <w:tc>
          <w:tcPr>
            <w:tcW w:w="10631" w:type="dxa"/>
          </w:tcPr>
          <w:p w14:paraId="27580707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77127101" w14:textId="77777777" w:rsidR="000774FE" w:rsidRDefault="000774FE" w:rsidP="000774FE">
            <w:pPr>
              <w:pStyle w:val="a9"/>
            </w:pPr>
          </w:p>
          <w:p w14:paraId="19862EEC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4BC2DB71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>;</w:t>
            </w:r>
          </w:p>
          <w:p w14:paraId="0D695160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1C6382C1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309BE667" w14:textId="77777777" w:rsidR="000774FE" w:rsidRDefault="000774FE" w:rsidP="000774FE">
            <w:pPr>
              <w:pStyle w:val="a9"/>
            </w:pPr>
          </w:p>
          <w:p w14:paraId="67E2D169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03889AB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2AA5063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17EC9014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695FFAC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22255268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0CD721A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343283D2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10F7D0B4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0E0E52D3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568C1C6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582B6F24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1553A75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547D10E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6F2BEA1D" w14:textId="77777777" w:rsidR="000774FE" w:rsidRDefault="000774FE" w:rsidP="000774FE">
            <w:pPr>
              <w:pStyle w:val="a9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2C1472F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4BD4983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35E11E8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185DCF28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1E0F364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0DE63692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>}</w:t>
            </w:r>
          </w:p>
          <w:p w14:paraId="6312BEF6" w14:textId="77777777" w:rsidR="000774FE" w:rsidRDefault="000774FE" w:rsidP="000774FE">
            <w:pPr>
              <w:pStyle w:val="a9"/>
            </w:pPr>
          </w:p>
        </w:tc>
      </w:tr>
    </w:tbl>
    <w:p w14:paraId="0B0A5BDD" w14:textId="77777777" w:rsidR="000774FE" w:rsidRDefault="000774FE" w:rsidP="000774FE"/>
    <w:p w14:paraId="4F1CCE1C" w14:textId="7FF592B6" w:rsidR="000774FE" w:rsidRDefault="000774FE" w:rsidP="000774FE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21275E99" w14:textId="77777777" w:rsidTr="000774FE">
        <w:tc>
          <w:tcPr>
            <w:tcW w:w="10456" w:type="dxa"/>
          </w:tcPr>
          <w:p w14:paraId="4407E0FD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0D556C46" w14:textId="3E25A2B1" w:rsidR="000774FE" w:rsidRP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three]</w:t>
            </w:r>
          </w:p>
        </w:tc>
      </w:tr>
    </w:tbl>
    <w:p w14:paraId="7E64CAA7" w14:textId="77777777" w:rsidR="000774FE" w:rsidRDefault="000774FE" w:rsidP="000774FE"/>
    <w:p w14:paraId="54BCA378" w14:textId="06621878" w:rsidR="000774FE" w:rsidRDefault="000774FE" w:rsidP="000774FE">
      <w:r>
        <w:rPr>
          <w:rFonts w:hint="eastAsia"/>
        </w:rPr>
        <w:t>(줄2</w:t>
      </w:r>
      <w:r>
        <w:t>2)</w:t>
      </w:r>
    </w:p>
    <w:p w14:paraId="3B971896" w14:textId="7336C535" w:rsidR="000774FE" w:rsidRDefault="000774FE" w:rsidP="000774FE">
      <w:pPr>
        <w:pStyle w:val="a3"/>
      </w:pPr>
      <w:proofErr w:type="gramStart"/>
      <w:r>
        <w:rPr>
          <w:color w:val="6A3E3E"/>
        </w:rPr>
        <w:t>c2</w:t>
      </w:r>
      <w:r>
        <w:t>.addAll(</w:t>
      </w:r>
      <w:proofErr w:type="gramEnd"/>
      <w:r>
        <w:rPr>
          <w:color w:val="6A3E3E"/>
        </w:rPr>
        <w:t>c1</w:t>
      </w:r>
      <w:r>
        <w:t>);</w:t>
      </w:r>
    </w:p>
    <w:p w14:paraId="7C515ADA" w14:textId="2DB690B3" w:rsidR="000774FE" w:rsidRDefault="000774FE" w:rsidP="000774FE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들어있는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 xml:space="preserve">컬렉션 객체에 </w:t>
      </w:r>
      <w:r>
        <w:t xml:space="preserve">add </w:t>
      </w:r>
      <w:r>
        <w:rPr>
          <w:rFonts w:hint="eastAsia"/>
        </w:rPr>
        <w:t>한다.</w:t>
      </w:r>
    </w:p>
    <w:p w14:paraId="7B43FD14" w14:textId="69B63C5D" w:rsidR="000774FE" w:rsidRDefault="000774FE" w:rsidP="00A26517">
      <w:r>
        <w:rPr>
          <w:rFonts w:hint="eastAsia"/>
        </w:rPr>
        <w:t>즉 줄2</w:t>
      </w:r>
      <w:r>
        <w:t>2</w:t>
      </w:r>
      <w:r>
        <w:rPr>
          <w:rFonts w:hint="eastAsia"/>
        </w:rPr>
        <w:t>는 아래의 코드와 동일한 일을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31B407A5" w14:textId="77777777" w:rsidTr="000774FE">
        <w:tc>
          <w:tcPr>
            <w:tcW w:w="10456" w:type="dxa"/>
          </w:tcPr>
          <w:p w14:paraId="3C3465BD" w14:textId="77777777" w:rsidR="000774FE" w:rsidRDefault="000774FE" w:rsidP="00A26517">
            <w:r>
              <w:rPr>
                <w:rFonts w:hint="eastAsia"/>
              </w:rPr>
              <w:t>for (String s : c1)</w:t>
            </w:r>
          </w:p>
          <w:p w14:paraId="47876ED7" w14:textId="2E3543CA" w:rsidR="000774FE" w:rsidRDefault="000774FE" w:rsidP="00A26517">
            <w:r>
              <w:t xml:space="preserve">    c2.add(s);</w:t>
            </w:r>
          </w:p>
        </w:tc>
      </w:tr>
    </w:tbl>
    <w:p w14:paraId="0F36A091" w14:textId="77777777" w:rsidR="000774FE" w:rsidRDefault="000774FE" w:rsidP="00A26517"/>
    <w:p w14:paraId="68C72AE7" w14:textId="3DBC5A95" w:rsidR="008C06D2" w:rsidRDefault="008C06D2" w:rsidP="00A26517">
      <w:r>
        <w:rPr>
          <w:rFonts w:hint="eastAsia"/>
        </w:rPr>
        <w:t>줄2</w:t>
      </w:r>
      <w:r>
        <w:t>2</w:t>
      </w:r>
      <w:r>
        <w:rPr>
          <w:rFonts w:hint="eastAsia"/>
        </w:rPr>
        <w:t>를 위 for</w:t>
      </w:r>
      <w:r>
        <w:t xml:space="preserve"> </w:t>
      </w:r>
      <w:r>
        <w:rPr>
          <w:rFonts w:hint="eastAsia"/>
        </w:rPr>
        <w:t>문으로 수정하여 실행하고 결과가 동일함을 확인해 보라.</w:t>
      </w:r>
    </w:p>
    <w:p w14:paraId="7DEBD9E5" w14:textId="7EB2F10C" w:rsidR="008C06D2" w:rsidRDefault="008C06D2" w:rsidP="00A26517"/>
    <w:p w14:paraId="31D659DD" w14:textId="77777777" w:rsidR="008C06D2" w:rsidRDefault="008C06D2" w:rsidP="00A26517"/>
    <w:p w14:paraId="1425C8C1" w14:textId="750D63F2" w:rsidR="000774FE" w:rsidRDefault="000774FE" w:rsidP="00A26517"/>
    <w:p w14:paraId="1DC0241E" w14:textId="6C7B96D0" w:rsidR="000774FE" w:rsidRDefault="000774F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C558918" w14:textId="6F24F101" w:rsidR="000774FE" w:rsidRDefault="000774FE" w:rsidP="000774FE">
      <w:pPr>
        <w:pStyle w:val="2"/>
      </w:pPr>
      <w:bookmarkStart w:id="17" w:name="_Toc466919565"/>
      <w:r>
        <w:rPr>
          <w:rFonts w:hint="eastAsia"/>
        </w:rPr>
        <w:lastRenderedPageBreak/>
        <w:t>예</w:t>
      </w:r>
      <w:r>
        <w:t>제</w:t>
      </w:r>
      <w:r>
        <w:rPr>
          <w:rFonts w:hint="eastAsia"/>
        </w:rPr>
        <w:t>5</w:t>
      </w:r>
      <w:bookmarkEnd w:id="17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6326F824" w14:textId="77777777" w:rsidTr="000774FE">
        <w:tc>
          <w:tcPr>
            <w:tcW w:w="426" w:type="dxa"/>
          </w:tcPr>
          <w:p w14:paraId="16AE8CDA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415E52E0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5A9E2062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7F4D349A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4FE7F274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104D2562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7A9FE0E3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62835ED2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64D98FF4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0974728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535AC504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5C44FCB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5DA02FF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655D83CD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4F964496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52D204A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5E099CE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31D493F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433D735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277E160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2B1F4948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6A4B20F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5F3CFE2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41EEBDC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7EF3BAE2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67555B66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50A03617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2D47E89F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3AB3F48D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29</w:t>
            </w:r>
          </w:p>
          <w:p w14:paraId="24B9A86E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30</w:t>
            </w:r>
          </w:p>
          <w:p w14:paraId="017F4A5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31</w:t>
            </w:r>
          </w:p>
          <w:p w14:paraId="0B52F4C6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32</w:t>
            </w:r>
          </w:p>
          <w:p w14:paraId="5313E69D" w14:textId="27AC5A12" w:rsidR="000774FE" w:rsidRPr="00185935" w:rsidRDefault="000774FE" w:rsidP="000774FE">
            <w:pPr>
              <w:pStyle w:val="a9"/>
            </w:pPr>
          </w:p>
        </w:tc>
        <w:tc>
          <w:tcPr>
            <w:tcW w:w="10631" w:type="dxa"/>
          </w:tcPr>
          <w:p w14:paraId="4CEC07B5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15F0978D" w14:textId="77777777" w:rsidR="000774FE" w:rsidRDefault="000774FE" w:rsidP="000774FE">
            <w:pPr>
              <w:pStyle w:val="a9"/>
            </w:pPr>
          </w:p>
          <w:p w14:paraId="49F2CC2C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028F868F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>;</w:t>
            </w:r>
          </w:p>
          <w:p w14:paraId="5729D5DE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7AFE8F26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12C68C0F" w14:textId="77777777" w:rsidR="000774FE" w:rsidRDefault="000774FE" w:rsidP="000774FE">
            <w:pPr>
              <w:pStyle w:val="a9"/>
            </w:pPr>
          </w:p>
          <w:p w14:paraId="65F7DA9D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708A9798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0FE684E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19854DF0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2A0BB69F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1E69C1B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5A3935B0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5FCD8138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69E32AD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4AEF70B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5EC40AE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21E3F5E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415D3D30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310142F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1872C01F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5411632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2CFD20BB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);</w:t>
            </w:r>
          </w:p>
          <w:p w14:paraId="05DD71F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1B6AB86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830F173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38ABC52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30B77D74" w14:textId="77777777" w:rsidR="000774FE" w:rsidRDefault="000774FE" w:rsidP="000774FE">
            <w:pPr>
              <w:pStyle w:val="a9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A54908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939462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554578C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>}</w:t>
            </w:r>
          </w:p>
          <w:p w14:paraId="3D82EF66" w14:textId="77777777" w:rsidR="000774FE" w:rsidRDefault="000774FE" w:rsidP="000774FE">
            <w:pPr>
              <w:pStyle w:val="a9"/>
            </w:pPr>
          </w:p>
        </w:tc>
      </w:tr>
    </w:tbl>
    <w:p w14:paraId="773EA04E" w14:textId="7CA933E9" w:rsidR="000774FE" w:rsidRDefault="000774FE" w:rsidP="000774FE"/>
    <w:p w14:paraId="02397D04" w14:textId="00187D80" w:rsidR="000774FE" w:rsidRDefault="000774FE" w:rsidP="000774FE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48F9D0C1" w14:textId="77777777" w:rsidTr="000774FE">
        <w:tc>
          <w:tcPr>
            <w:tcW w:w="10456" w:type="dxa"/>
          </w:tcPr>
          <w:p w14:paraId="2E877946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1E444A2C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three, four]</w:t>
            </w:r>
          </w:p>
          <w:p w14:paraId="3C7AAADE" w14:textId="3DF844EB" w:rsidR="000774FE" w:rsidRP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[three, four]</w:t>
            </w:r>
          </w:p>
        </w:tc>
      </w:tr>
    </w:tbl>
    <w:p w14:paraId="46935A30" w14:textId="140C92EE" w:rsidR="000774FE" w:rsidRDefault="000774FE" w:rsidP="000774FE"/>
    <w:p w14:paraId="416D7D5E" w14:textId="4FB08FE7" w:rsidR="000774FE" w:rsidRDefault="000774FE" w:rsidP="000774FE"/>
    <w:p w14:paraId="438D703A" w14:textId="126B6300" w:rsidR="000774FE" w:rsidRDefault="000774FE" w:rsidP="000774FE">
      <w:r>
        <w:rPr>
          <w:rFonts w:hint="eastAsia"/>
        </w:rPr>
        <w:t>(줄29)</w:t>
      </w:r>
    </w:p>
    <w:p w14:paraId="3CC1B6EA" w14:textId="3AC7D70E" w:rsidR="000774FE" w:rsidRDefault="000774FE" w:rsidP="000774FE">
      <w:pPr>
        <w:pStyle w:val="a3"/>
      </w:pPr>
      <w:proofErr w:type="gramStart"/>
      <w:r>
        <w:t>c2.removeAll(</w:t>
      </w:r>
      <w:proofErr w:type="gramEnd"/>
      <w:r>
        <w:t>c1);</w:t>
      </w:r>
    </w:p>
    <w:p w14:paraId="4A247AF4" w14:textId="3067A7C3" w:rsidR="000774FE" w:rsidRDefault="000774FE" w:rsidP="000774FE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들어있는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>컬렉션 객체에서 remove</w:t>
      </w:r>
      <w:r>
        <w:t xml:space="preserve"> </w:t>
      </w:r>
      <w:r>
        <w:rPr>
          <w:rFonts w:hint="eastAsia"/>
        </w:rPr>
        <w:t>한다.</w:t>
      </w:r>
    </w:p>
    <w:p w14:paraId="6F73C46B" w14:textId="375C2E75" w:rsidR="000774FE" w:rsidRDefault="000774FE" w:rsidP="000774FE">
      <w:r>
        <w:rPr>
          <w:rFonts w:hint="eastAsia"/>
        </w:rPr>
        <w:t>즉 줄2</w:t>
      </w:r>
      <w:r>
        <w:t>9</w:t>
      </w:r>
      <w:r>
        <w:rPr>
          <w:rFonts w:hint="eastAsia"/>
        </w:rPr>
        <w:t>는 아래의 코드와 동일한 일을 한다.</w:t>
      </w:r>
    </w:p>
    <w:p w14:paraId="6EF495B6" w14:textId="1DE00110" w:rsidR="00A26517" w:rsidRDefault="000774FE" w:rsidP="000774FE">
      <w:pPr>
        <w:pStyle w:val="a3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(String s : c1)</w:t>
      </w:r>
    </w:p>
    <w:p w14:paraId="3595874C" w14:textId="2282B769" w:rsidR="000774FE" w:rsidRDefault="000774FE" w:rsidP="000774FE">
      <w:pPr>
        <w:pStyle w:val="a3"/>
      </w:pPr>
      <w:r>
        <w:t xml:space="preserve">    </w:t>
      </w:r>
      <w:proofErr w:type="gramStart"/>
      <w:r>
        <w:t>c2.remove(s)</w:t>
      </w:r>
      <w:proofErr w:type="gramEnd"/>
      <w:r>
        <w:t>;</w:t>
      </w:r>
    </w:p>
    <w:p w14:paraId="0BC30765" w14:textId="046FFA54" w:rsidR="000774FE" w:rsidRDefault="000774FE" w:rsidP="00A26517"/>
    <w:p w14:paraId="3CDDEE37" w14:textId="0514DF45" w:rsidR="008C06D2" w:rsidRDefault="008C06D2" w:rsidP="008C06D2">
      <w:r>
        <w:rPr>
          <w:rFonts w:hint="eastAsia"/>
        </w:rPr>
        <w:t>줄2</w:t>
      </w:r>
      <w:r>
        <w:t>9</w:t>
      </w:r>
      <w:r>
        <w:rPr>
          <w:rFonts w:hint="eastAsia"/>
        </w:rPr>
        <w:t>를 위 for</w:t>
      </w:r>
      <w:r>
        <w:t xml:space="preserve"> </w:t>
      </w:r>
      <w:r>
        <w:rPr>
          <w:rFonts w:hint="eastAsia"/>
        </w:rPr>
        <w:t>문으로 수정하여 실행하고 결과가 동일함을 확인해 보라.</w:t>
      </w:r>
    </w:p>
    <w:p w14:paraId="56E31A6B" w14:textId="578369C1" w:rsidR="000774FE" w:rsidRDefault="000774F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77CF36B" w14:textId="4CBDC84C" w:rsidR="000774FE" w:rsidRDefault="000774FE" w:rsidP="000774FE">
      <w:pPr>
        <w:pStyle w:val="2"/>
      </w:pPr>
      <w:bookmarkStart w:id="18" w:name="_Toc466919566"/>
      <w:r>
        <w:rPr>
          <w:rFonts w:hint="eastAsia"/>
        </w:rPr>
        <w:lastRenderedPageBreak/>
        <w:t>예</w:t>
      </w:r>
      <w:r>
        <w:t>제</w:t>
      </w:r>
      <w:r>
        <w:rPr>
          <w:rFonts w:hint="eastAsia"/>
        </w:rPr>
        <w:t>6</w:t>
      </w:r>
      <w:bookmarkEnd w:id="18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221DD1B5" w14:textId="77777777" w:rsidTr="000774FE">
        <w:tc>
          <w:tcPr>
            <w:tcW w:w="426" w:type="dxa"/>
          </w:tcPr>
          <w:p w14:paraId="3B87920A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5AFA5981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51489BD4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698EF86B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2CDD09FF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36D54F68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30542578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272E3A85" w14:textId="77777777" w:rsidR="000774FE" w:rsidRPr="00185935" w:rsidRDefault="000774FE" w:rsidP="000774FE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3387D68F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7D3F0868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76328386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0AECB4B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35DDFF97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20A30A4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29CE88D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736425F2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6410BB8F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70F8468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7FB659E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11A3908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4AEBE83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5737DAF8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14D85242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49D8729C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0FB1B333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2F346DEA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0969814E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2F9231E7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169136F9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29</w:t>
            </w:r>
          </w:p>
          <w:p w14:paraId="5BF6AFF1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30</w:t>
            </w:r>
          </w:p>
          <w:p w14:paraId="21C8A750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31</w:t>
            </w:r>
          </w:p>
          <w:p w14:paraId="29C77E15" w14:textId="77777777" w:rsidR="000774FE" w:rsidRDefault="000774FE" w:rsidP="000774FE">
            <w:pPr>
              <w:pStyle w:val="a9"/>
            </w:pPr>
            <w:r>
              <w:rPr>
                <w:rFonts w:hint="eastAsia"/>
              </w:rPr>
              <w:t>32</w:t>
            </w:r>
          </w:p>
          <w:p w14:paraId="74BA1330" w14:textId="28AAF12D" w:rsidR="000774FE" w:rsidRPr="00185935" w:rsidRDefault="000774FE" w:rsidP="000774FE">
            <w:pPr>
              <w:pStyle w:val="a9"/>
            </w:pPr>
          </w:p>
        </w:tc>
        <w:tc>
          <w:tcPr>
            <w:tcW w:w="10631" w:type="dxa"/>
          </w:tcPr>
          <w:p w14:paraId="7B18D0F7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02159549" w14:textId="77777777" w:rsidR="000774FE" w:rsidRDefault="000774FE" w:rsidP="000774FE">
            <w:pPr>
              <w:pStyle w:val="a9"/>
            </w:pPr>
          </w:p>
          <w:p w14:paraId="110CC73F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3244786F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>;</w:t>
            </w:r>
          </w:p>
          <w:p w14:paraId="07CCFBD1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5DE52AF6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3BADF563" w14:textId="77777777" w:rsidR="000774FE" w:rsidRDefault="000774FE" w:rsidP="000774FE">
            <w:pPr>
              <w:pStyle w:val="a9"/>
            </w:pPr>
          </w:p>
          <w:p w14:paraId="1BAB9E86" w14:textId="77777777" w:rsidR="000774FE" w:rsidRDefault="000774FE" w:rsidP="000774FE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21ED4011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25BF874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3FB62E2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bookmarkStart w:id="19" w:name="_GoBack"/>
            <w:proofErr w:type="spellStart"/>
            <w:r w:rsidRPr="00E11961">
              <w:rPr>
                <w:color w:val="6A3E3E"/>
                <w:shd w:val="clear" w:color="auto" w:fill="FFFF00"/>
              </w:rPr>
              <w:t>c</w:t>
            </w:r>
            <w:r w:rsidRPr="00E11961">
              <w:rPr>
                <w:color w:val="000000"/>
                <w:shd w:val="clear" w:color="auto" w:fill="FFFF00"/>
              </w:rPr>
              <w:t>.toArray</w:t>
            </w:r>
            <w:proofErr w:type="spellEnd"/>
            <w:r w:rsidRPr="00E11961">
              <w:rPr>
                <w:color w:val="000000"/>
                <w:shd w:val="clear" w:color="auto" w:fill="FFFF00"/>
              </w:rPr>
              <w:t>(</w:t>
            </w:r>
            <w:r w:rsidRPr="00E11961">
              <w:rPr>
                <w:color w:val="7F0055"/>
                <w:shd w:val="clear" w:color="auto" w:fill="FFFF00"/>
              </w:rPr>
              <w:t>new</w:t>
            </w:r>
            <w:r w:rsidRPr="00E11961">
              <w:rPr>
                <w:color w:val="000000"/>
                <w:shd w:val="clear" w:color="auto" w:fill="FFFF00"/>
              </w:rPr>
              <w:t xml:space="preserve"> String[0]);</w:t>
            </w:r>
            <w:bookmarkEnd w:id="19"/>
          </w:p>
          <w:p w14:paraId="4B1542D8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09B2268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127D86AE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74A46F10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6345BF4F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05C9155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0E4463B4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70B1B39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6C43F22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05ADF939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7E3EA997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44FCF44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3734FDE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);</w:t>
            </w:r>
          </w:p>
          <w:p w14:paraId="06FE194F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5D1DA59E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56787E6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FD552CD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35D670EB" w14:textId="77777777" w:rsidR="000774FE" w:rsidRDefault="000774FE" w:rsidP="008C06D2">
            <w:pPr>
              <w:pStyle w:val="a9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.retainAll(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7EB6B751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42A3975C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18F284DB" w14:textId="77777777" w:rsidR="000774FE" w:rsidRDefault="000774FE" w:rsidP="000774FE">
            <w:pPr>
              <w:pStyle w:val="a9"/>
            </w:pPr>
            <w:r>
              <w:rPr>
                <w:color w:val="000000"/>
              </w:rPr>
              <w:t>}</w:t>
            </w:r>
          </w:p>
          <w:p w14:paraId="217F0CE1" w14:textId="77777777" w:rsidR="000774FE" w:rsidRDefault="000774FE" w:rsidP="000774FE">
            <w:pPr>
              <w:pStyle w:val="a9"/>
            </w:pPr>
          </w:p>
        </w:tc>
      </w:tr>
    </w:tbl>
    <w:p w14:paraId="27B9EB85" w14:textId="40F27687" w:rsidR="000774FE" w:rsidRDefault="000774FE" w:rsidP="000774FE"/>
    <w:p w14:paraId="5706CF33" w14:textId="77777777" w:rsidR="008C06D2" w:rsidRDefault="008C06D2" w:rsidP="008C06D2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2" w14:paraId="70747EDC" w14:textId="77777777" w:rsidTr="001927AE">
        <w:tc>
          <w:tcPr>
            <w:tcW w:w="10456" w:type="dxa"/>
          </w:tcPr>
          <w:p w14:paraId="65FD5AA3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438B021F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three, four]</w:t>
            </w:r>
          </w:p>
          <w:p w14:paraId="582A7918" w14:textId="3466F0B9" w:rsidR="008C06D2" w:rsidRPr="000774FE" w:rsidRDefault="008C06D2" w:rsidP="001927A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</w:tc>
      </w:tr>
    </w:tbl>
    <w:p w14:paraId="4033A267" w14:textId="77777777" w:rsidR="008C06D2" w:rsidRDefault="008C06D2" w:rsidP="008C06D2"/>
    <w:p w14:paraId="519107C1" w14:textId="41F455C7" w:rsidR="008C06D2" w:rsidRDefault="008C06D2" w:rsidP="000774FE">
      <w:r>
        <w:rPr>
          <w:rFonts w:hint="eastAsia"/>
        </w:rPr>
        <w:t>(줄2</w:t>
      </w:r>
      <w:r>
        <w:t>9)</w:t>
      </w:r>
    </w:p>
    <w:p w14:paraId="63355592" w14:textId="72D48767" w:rsidR="008C06D2" w:rsidRDefault="008C06D2" w:rsidP="008C06D2">
      <w:pPr>
        <w:pStyle w:val="a3"/>
      </w:pPr>
      <w:proofErr w:type="gramStart"/>
      <w:r>
        <w:rPr>
          <w:color w:val="6A3E3E"/>
        </w:rPr>
        <w:t>c2</w:t>
      </w:r>
      <w:r>
        <w:t>.retainAll(</w:t>
      </w:r>
      <w:proofErr w:type="gramEnd"/>
      <w:r>
        <w:rPr>
          <w:color w:val="6A3E3E"/>
        </w:rPr>
        <w:t>c1</w:t>
      </w:r>
      <w:r>
        <w:t>);</w:t>
      </w:r>
    </w:p>
    <w:p w14:paraId="62BB623C" w14:textId="2F95CB7D" w:rsidR="008C06D2" w:rsidRDefault="008C06D2" w:rsidP="008C06D2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들어있지 않은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>컬렉션 객체에서 remove</w:t>
      </w:r>
      <w:r>
        <w:t xml:space="preserve"> </w:t>
      </w:r>
      <w:r>
        <w:rPr>
          <w:rFonts w:hint="eastAsia"/>
        </w:rPr>
        <w:t>한다.</w:t>
      </w:r>
    </w:p>
    <w:p w14:paraId="20AC5659" w14:textId="65D619F4" w:rsidR="00B065A5" w:rsidRDefault="00B065A5" w:rsidP="008C06D2"/>
    <w:p w14:paraId="61AE8DF0" w14:textId="670B99B4" w:rsidR="00B065A5" w:rsidRDefault="00B065A5" w:rsidP="008C06D2"/>
    <w:p w14:paraId="43147352" w14:textId="3A918513" w:rsidR="00B065A5" w:rsidRDefault="00B065A5" w:rsidP="008C06D2">
      <w:r w:rsidRPr="00B065A5">
        <w:rPr>
          <w:rFonts w:hint="eastAsia"/>
          <w:highlight w:val="yellow"/>
        </w:rPr>
        <w:t>아</w:t>
      </w:r>
      <w:r w:rsidRPr="00B065A5">
        <w:rPr>
          <w:highlight w:val="yellow"/>
        </w:rPr>
        <w:t>래의</w:t>
      </w:r>
      <w:r w:rsidRPr="00B065A5">
        <w:rPr>
          <w:rFonts w:hint="eastAsia"/>
          <w:highlight w:val="yellow"/>
        </w:rPr>
        <w:t xml:space="preserve"> 설</w:t>
      </w:r>
      <w:r w:rsidRPr="00B065A5">
        <w:rPr>
          <w:highlight w:val="yellow"/>
        </w:rPr>
        <w:t>명은</w:t>
      </w:r>
      <w:r w:rsidRPr="00B065A5">
        <w:rPr>
          <w:rFonts w:hint="eastAsia"/>
          <w:highlight w:val="yellow"/>
        </w:rPr>
        <w:t xml:space="preserve"> 틀</w:t>
      </w:r>
      <w:r w:rsidRPr="00B065A5">
        <w:rPr>
          <w:highlight w:val="yellow"/>
        </w:rPr>
        <w:t>렸음</w:t>
      </w:r>
      <w:r w:rsidRPr="00B065A5">
        <w:rPr>
          <w:rFonts w:hint="eastAsia"/>
          <w:highlight w:val="yellow"/>
        </w:rPr>
        <w:t>.</w:t>
      </w:r>
    </w:p>
    <w:p w14:paraId="49B4815F" w14:textId="77777777" w:rsidR="008C06D2" w:rsidRPr="00B065A5" w:rsidRDefault="008C06D2" w:rsidP="008C06D2">
      <w:pPr>
        <w:rPr>
          <w:shd w:val="clear" w:color="auto" w:fill="D9D9D9" w:themeFill="background1" w:themeFillShade="D9"/>
        </w:rPr>
      </w:pPr>
      <w:r w:rsidRPr="00B065A5">
        <w:rPr>
          <w:rFonts w:hint="eastAsia"/>
          <w:shd w:val="clear" w:color="auto" w:fill="D9D9D9" w:themeFill="background1" w:themeFillShade="D9"/>
        </w:rPr>
        <w:t>즉 줄2</w:t>
      </w:r>
      <w:r w:rsidRPr="00B065A5">
        <w:rPr>
          <w:shd w:val="clear" w:color="auto" w:fill="D9D9D9" w:themeFill="background1" w:themeFillShade="D9"/>
        </w:rPr>
        <w:t>9</w:t>
      </w:r>
      <w:r w:rsidRPr="00B065A5">
        <w:rPr>
          <w:rFonts w:hint="eastAsia"/>
          <w:shd w:val="clear" w:color="auto" w:fill="D9D9D9" w:themeFill="background1" w:themeFillShade="D9"/>
        </w:rPr>
        <w:t>는 아래의 코드와 동일한 일을 한다.</w:t>
      </w:r>
    </w:p>
    <w:p w14:paraId="2CD3F0BB" w14:textId="3E41C08D" w:rsidR="008C06D2" w:rsidRPr="00B065A5" w:rsidRDefault="008C06D2" w:rsidP="008C06D2">
      <w:pPr>
        <w:pStyle w:val="a3"/>
        <w:rPr>
          <w:shd w:val="clear" w:color="auto" w:fill="D9D9D9" w:themeFill="background1" w:themeFillShade="D9"/>
        </w:rPr>
      </w:pPr>
      <w:proofErr w:type="gramStart"/>
      <w:r w:rsidRPr="00B065A5">
        <w:rPr>
          <w:rFonts w:hint="eastAsia"/>
          <w:shd w:val="clear" w:color="auto" w:fill="D9D9D9" w:themeFill="background1" w:themeFillShade="D9"/>
        </w:rPr>
        <w:t>for</w:t>
      </w:r>
      <w:proofErr w:type="gramEnd"/>
      <w:r w:rsidRPr="00B065A5">
        <w:rPr>
          <w:rFonts w:hint="eastAsia"/>
          <w:shd w:val="clear" w:color="auto" w:fill="D9D9D9" w:themeFill="background1" w:themeFillShade="D9"/>
        </w:rPr>
        <w:t xml:space="preserve"> (String s : c</w:t>
      </w:r>
      <w:r w:rsidRPr="00B065A5">
        <w:rPr>
          <w:shd w:val="clear" w:color="auto" w:fill="D9D9D9" w:themeFill="background1" w:themeFillShade="D9"/>
        </w:rPr>
        <w:t>2</w:t>
      </w:r>
      <w:r w:rsidRPr="00B065A5">
        <w:rPr>
          <w:rFonts w:hint="eastAsia"/>
          <w:shd w:val="clear" w:color="auto" w:fill="D9D9D9" w:themeFill="background1" w:themeFillShade="D9"/>
        </w:rPr>
        <w:t>)</w:t>
      </w:r>
    </w:p>
    <w:p w14:paraId="5EE82C25" w14:textId="0ADD743F" w:rsidR="008C06D2" w:rsidRPr="00B065A5" w:rsidRDefault="008C06D2" w:rsidP="008C06D2">
      <w:pPr>
        <w:pStyle w:val="a3"/>
        <w:rPr>
          <w:shd w:val="clear" w:color="auto" w:fill="D9D9D9" w:themeFill="background1" w:themeFillShade="D9"/>
        </w:rPr>
      </w:pPr>
      <w:r w:rsidRPr="00B065A5">
        <w:rPr>
          <w:shd w:val="clear" w:color="auto" w:fill="D9D9D9" w:themeFill="background1" w:themeFillShade="D9"/>
        </w:rPr>
        <w:t xml:space="preserve">    </w:t>
      </w:r>
      <w:proofErr w:type="gramStart"/>
      <w:r w:rsidRPr="00B065A5">
        <w:rPr>
          <w:shd w:val="clear" w:color="auto" w:fill="D9D9D9" w:themeFill="background1" w:themeFillShade="D9"/>
        </w:rPr>
        <w:t>if</w:t>
      </w:r>
      <w:proofErr w:type="gramEnd"/>
      <w:r w:rsidRPr="00B065A5">
        <w:rPr>
          <w:shd w:val="clear" w:color="auto" w:fill="D9D9D9" w:themeFill="background1" w:themeFillShade="D9"/>
        </w:rPr>
        <w:t xml:space="preserve"> (c1.contains(s) == false)</w:t>
      </w:r>
    </w:p>
    <w:p w14:paraId="59C6F9E4" w14:textId="372B4DB1" w:rsidR="008C06D2" w:rsidRPr="00B065A5" w:rsidRDefault="008C06D2" w:rsidP="008C06D2">
      <w:pPr>
        <w:pStyle w:val="a3"/>
        <w:rPr>
          <w:shd w:val="clear" w:color="auto" w:fill="D9D9D9" w:themeFill="background1" w:themeFillShade="D9"/>
        </w:rPr>
      </w:pPr>
      <w:r w:rsidRPr="00B065A5">
        <w:rPr>
          <w:shd w:val="clear" w:color="auto" w:fill="D9D9D9" w:themeFill="background1" w:themeFillShade="D9"/>
        </w:rPr>
        <w:t xml:space="preserve">        </w:t>
      </w:r>
      <w:proofErr w:type="gramStart"/>
      <w:r w:rsidRPr="00B065A5">
        <w:rPr>
          <w:shd w:val="clear" w:color="auto" w:fill="D9D9D9" w:themeFill="background1" w:themeFillShade="D9"/>
        </w:rPr>
        <w:t>c2.remove(s)</w:t>
      </w:r>
      <w:proofErr w:type="gramEnd"/>
      <w:r w:rsidRPr="00B065A5">
        <w:rPr>
          <w:shd w:val="clear" w:color="auto" w:fill="D9D9D9" w:themeFill="background1" w:themeFillShade="D9"/>
        </w:rPr>
        <w:t>;</w:t>
      </w:r>
    </w:p>
    <w:p w14:paraId="416D965D" w14:textId="3A187737" w:rsidR="008C06D2" w:rsidRPr="00B065A5" w:rsidRDefault="008C06D2" w:rsidP="008C06D2">
      <w:pPr>
        <w:rPr>
          <w:shd w:val="clear" w:color="auto" w:fill="D9D9D9" w:themeFill="background1" w:themeFillShade="D9"/>
        </w:rPr>
      </w:pPr>
    </w:p>
    <w:p w14:paraId="2F304FD0" w14:textId="2E17B573" w:rsidR="008C06D2" w:rsidRPr="00B065A5" w:rsidRDefault="008C06D2" w:rsidP="008C06D2">
      <w:pPr>
        <w:rPr>
          <w:shd w:val="clear" w:color="auto" w:fill="D9D9D9" w:themeFill="background1" w:themeFillShade="D9"/>
        </w:rPr>
      </w:pPr>
      <w:r w:rsidRPr="00B065A5">
        <w:rPr>
          <w:rFonts w:hint="eastAsia"/>
          <w:shd w:val="clear" w:color="auto" w:fill="D9D9D9" w:themeFill="background1" w:themeFillShade="D9"/>
        </w:rPr>
        <w:t>줄2</w:t>
      </w:r>
      <w:r w:rsidRPr="00B065A5">
        <w:rPr>
          <w:shd w:val="clear" w:color="auto" w:fill="D9D9D9" w:themeFill="background1" w:themeFillShade="D9"/>
        </w:rPr>
        <w:t>9</w:t>
      </w:r>
      <w:r w:rsidRPr="00B065A5">
        <w:rPr>
          <w:rFonts w:hint="eastAsia"/>
          <w:shd w:val="clear" w:color="auto" w:fill="D9D9D9" w:themeFill="background1" w:themeFillShade="D9"/>
        </w:rPr>
        <w:t>를 위 for</w:t>
      </w:r>
      <w:r w:rsidRPr="00B065A5">
        <w:rPr>
          <w:shd w:val="clear" w:color="auto" w:fill="D9D9D9" w:themeFill="background1" w:themeFillShade="D9"/>
        </w:rPr>
        <w:t xml:space="preserve"> </w:t>
      </w:r>
      <w:r w:rsidRPr="00B065A5">
        <w:rPr>
          <w:rFonts w:hint="eastAsia"/>
          <w:shd w:val="clear" w:color="auto" w:fill="D9D9D9" w:themeFill="background1" w:themeFillShade="D9"/>
        </w:rPr>
        <w:t>문으로 수정하여 실행하고 결과가 동일함을 확인해 보라.</w:t>
      </w:r>
    </w:p>
    <w:p w14:paraId="57A24123" w14:textId="77777777" w:rsidR="008C06D2" w:rsidRPr="008C06D2" w:rsidRDefault="008C06D2" w:rsidP="008C06D2"/>
    <w:p w14:paraId="2AAE72B8" w14:textId="570EC041" w:rsidR="008C06D2" w:rsidRDefault="00B065A5" w:rsidP="008C06D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루</w:t>
      </w:r>
      <w:r>
        <w:t>프로</w:t>
      </w:r>
      <w:r>
        <w:rPr>
          <w:rFonts w:hint="eastAsia"/>
        </w:rPr>
        <w:t xml:space="preserve"> 탐</w:t>
      </w:r>
      <w:r>
        <w:t>색</w:t>
      </w:r>
      <w:r>
        <w:rPr>
          <w:rFonts w:hint="eastAsia"/>
        </w:rPr>
        <w:t xml:space="preserve"> 하</w:t>
      </w:r>
      <w:r>
        <w:t>는</w:t>
      </w:r>
      <w:r>
        <w:rPr>
          <w:rFonts w:hint="eastAsia"/>
        </w:rPr>
        <w:t xml:space="preserve"> collection에</w:t>
      </w:r>
      <w:r>
        <w:t>서</w:t>
      </w:r>
      <w:r>
        <w:rPr>
          <w:rFonts w:hint="eastAsia"/>
        </w:rPr>
        <w:t xml:space="preserve"> add, remove를 할 수 없</w:t>
      </w:r>
      <w:r>
        <w:t>음</w:t>
      </w:r>
      <w:r>
        <w:rPr>
          <w:rFonts w:hint="eastAsia"/>
        </w:rPr>
        <w:t>.</w:t>
      </w:r>
    </w:p>
    <w:p w14:paraId="6BF267A2" w14:textId="37D06C45" w:rsidR="00B065A5" w:rsidRDefault="00B065A5" w:rsidP="008C06D2">
      <w:r>
        <w:rPr>
          <w:rFonts w:hint="eastAsia"/>
        </w:rPr>
        <w:t>이 이</w:t>
      </w:r>
      <w:r>
        <w:t>슈에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설</w:t>
      </w:r>
      <w:r>
        <w:t>명은</w:t>
      </w:r>
      <w:r>
        <w:rPr>
          <w:rFonts w:hint="eastAsia"/>
        </w:rPr>
        <w:t xml:space="preserve"> Iterator에</w:t>
      </w:r>
      <w:r>
        <w:t>서</w:t>
      </w:r>
      <w:proofErr w:type="gramStart"/>
      <w:r>
        <w:rPr>
          <w:rFonts w:hint="eastAsia"/>
        </w:rPr>
        <w:t>...</w:t>
      </w:r>
      <w:proofErr w:type="gramEnd"/>
    </w:p>
    <w:p w14:paraId="51D66B68" w14:textId="77777777" w:rsidR="00B065A5" w:rsidRDefault="00B065A5" w:rsidP="008C06D2"/>
    <w:p w14:paraId="242E5543" w14:textId="77777777" w:rsidR="008C06D2" w:rsidRDefault="008C06D2" w:rsidP="008C06D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E5B6C02" w14:textId="69AE9AA9" w:rsidR="008C06D2" w:rsidRDefault="008C06D2" w:rsidP="008C06D2">
      <w:pPr>
        <w:pStyle w:val="2"/>
      </w:pPr>
      <w:bookmarkStart w:id="20" w:name="_Toc466919567"/>
      <w:r>
        <w:rPr>
          <w:rFonts w:hint="eastAsia"/>
        </w:rPr>
        <w:lastRenderedPageBreak/>
        <w:t>예제7</w:t>
      </w:r>
      <w:bookmarkEnd w:id="20"/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C06D2" w14:paraId="3924B7D7" w14:textId="77777777" w:rsidTr="001927AE">
        <w:tc>
          <w:tcPr>
            <w:tcW w:w="426" w:type="dxa"/>
          </w:tcPr>
          <w:p w14:paraId="21A80F3C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1</w:t>
            </w:r>
          </w:p>
          <w:p w14:paraId="475D2ADE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2</w:t>
            </w:r>
          </w:p>
          <w:p w14:paraId="5C4257B8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3</w:t>
            </w:r>
          </w:p>
          <w:p w14:paraId="782C1C36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4</w:t>
            </w:r>
          </w:p>
          <w:p w14:paraId="4F4332CF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5</w:t>
            </w:r>
          </w:p>
          <w:p w14:paraId="60011E51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6</w:t>
            </w:r>
          </w:p>
          <w:p w14:paraId="25F4F194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7</w:t>
            </w:r>
          </w:p>
          <w:p w14:paraId="40E480AD" w14:textId="77777777" w:rsidR="008C06D2" w:rsidRPr="00185935" w:rsidRDefault="008C06D2" w:rsidP="008C06D2">
            <w:pPr>
              <w:pStyle w:val="a9"/>
            </w:pPr>
            <w:r w:rsidRPr="00185935">
              <w:rPr>
                <w:rFonts w:hint="eastAsia"/>
              </w:rPr>
              <w:t>8</w:t>
            </w:r>
          </w:p>
          <w:p w14:paraId="1929326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9</w:t>
            </w:r>
          </w:p>
          <w:p w14:paraId="5C7EA2A8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10</w:t>
            </w:r>
          </w:p>
          <w:p w14:paraId="0132E4B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11</w:t>
            </w:r>
          </w:p>
          <w:p w14:paraId="187C3617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12</w:t>
            </w:r>
          </w:p>
          <w:p w14:paraId="7033D763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13</w:t>
            </w:r>
          </w:p>
          <w:p w14:paraId="0FDADDCD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14</w:t>
            </w:r>
          </w:p>
          <w:p w14:paraId="5A7BC1D6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15</w:t>
            </w:r>
          </w:p>
          <w:p w14:paraId="58C809B4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16</w:t>
            </w:r>
          </w:p>
          <w:p w14:paraId="0D292BDD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17</w:t>
            </w:r>
          </w:p>
          <w:p w14:paraId="7F847F38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18</w:t>
            </w:r>
          </w:p>
          <w:p w14:paraId="1911818E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19</w:t>
            </w:r>
          </w:p>
          <w:p w14:paraId="4FA3E1F4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20</w:t>
            </w:r>
          </w:p>
          <w:p w14:paraId="5D201E69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21</w:t>
            </w:r>
          </w:p>
          <w:p w14:paraId="343B9B01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22</w:t>
            </w:r>
          </w:p>
          <w:p w14:paraId="6DB64EAD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23</w:t>
            </w:r>
          </w:p>
          <w:p w14:paraId="05F53079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24</w:t>
            </w:r>
          </w:p>
          <w:p w14:paraId="2A513B8B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25</w:t>
            </w:r>
          </w:p>
          <w:p w14:paraId="0966161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26</w:t>
            </w:r>
          </w:p>
          <w:p w14:paraId="2C696A76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27</w:t>
            </w:r>
          </w:p>
          <w:p w14:paraId="6325F400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28</w:t>
            </w:r>
          </w:p>
          <w:p w14:paraId="420E9A9D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29</w:t>
            </w:r>
          </w:p>
          <w:p w14:paraId="454E411E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30</w:t>
            </w:r>
          </w:p>
          <w:p w14:paraId="6624EBB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31</w:t>
            </w:r>
          </w:p>
          <w:p w14:paraId="3172F6AA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32</w:t>
            </w:r>
          </w:p>
          <w:p w14:paraId="226D99EC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33</w:t>
            </w:r>
          </w:p>
          <w:p w14:paraId="61B6B51E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34</w:t>
            </w:r>
          </w:p>
          <w:p w14:paraId="394F3D8E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35</w:t>
            </w:r>
          </w:p>
          <w:p w14:paraId="2FF93B84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36</w:t>
            </w:r>
          </w:p>
          <w:p w14:paraId="076D030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37</w:t>
            </w:r>
          </w:p>
          <w:p w14:paraId="7C192536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38</w:t>
            </w:r>
          </w:p>
          <w:p w14:paraId="6BB57F60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39</w:t>
            </w:r>
          </w:p>
          <w:p w14:paraId="2CE48255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40</w:t>
            </w:r>
          </w:p>
          <w:p w14:paraId="5568C57A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41</w:t>
            </w:r>
          </w:p>
          <w:p w14:paraId="2F6CC7EA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42</w:t>
            </w:r>
          </w:p>
          <w:p w14:paraId="7B3E39BD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43</w:t>
            </w:r>
          </w:p>
          <w:p w14:paraId="1D3A10C8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44</w:t>
            </w:r>
          </w:p>
          <w:p w14:paraId="57A28BB7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45</w:t>
            </w:r>
          </w:p>
          <w:p w14:paraId="11D6DB20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46</w:t>
            </w:r>
          </w:p>
          <w:p w14:paraId="7AA126D3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47</w:t>
            </w:r>
          </w:p>
          <w:p w14:paraId="135B6271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48</w:t>
            </w:r>
          </w:p>
          <w:p w14:paraId="33DC5135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49</w:t>
            </w:r>
          </w:p>
          <w:p w14:paraId="26243506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50</w:t>
            </w:r>
          </w:p>
          <w:p w14:paraId="5612E7B1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51</w:t>
            </w:r>
          </w:p>
          <w:p w14:paraId="2E4F5A34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52</w:t>
            </w:r>
          </w:p>
          <w:p w14:paraId="35443BC2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53</w:t>
            </w:r>
          </w:p>
          <w:p w14:paraId="15B5442A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54</w:t>
            </w:r>
          </w:p>
          <w:p w14:paraId="6604CC0F" w14:textId="77777777" w:rsidR="008C06D2" w:rsidRDefault="008C06D2" w:rsidP="008C06D2">
            <w:pPr>
              <w:pStyle w:val="a9"/>
            </w:pPr>
            <w:r>
              <w:rPr>
                <w:rFonts w:hint="eastAsia"/>
              </w:rPr>
              <w:t>55</w:t>
            </w:r>
          </w:p>
          <w:p w14:paraId="701645DC" w14:textId="27FA8D63" w:rsidR="008C06D2" w:rsidRPr="00185935" w:rsidRDefault="008C06D2" w:rsidP="008C06D2">
            <w:pPr>
              <w:pStyle w:val="a9"/>
            </w:pPr>
            <w:r>
              <w:rPr>
                <w:rFonts w:hint="eastAsia"/>
              </w:rPr>
              <w:t>56</w:t>
            </w:r>
          </w:p>
        </w:tc>
        <w:tc>
          <w:tcPr>
            <w:tcW w:w="10631" w:type="dxa"/>
          </w:tcPr>
          <w:p w14:paraId="541C49B0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net.skhu.collection</w:t>
            </w:r>
            <w:proofErr w:type="spellEnd"/>
            <w:r>
              <w:rPr>
                <w:color w:val="000000"/>
              </w:rPr>
              <w:t>;</w:t>
            </w:r>
          </w:p>
          <w:p w14:paraId="5C43C8BE" w14:textId="77777777" w:rsidR="008C06D2" w:rsidRDefault="008C06D2" w:rsidP="008C06D2">
            <w:pPr>
              <w:pStyle w:val="a9"/>
            </w:pPr>
          </w:p>
          <w:p w14:paraId="2F78F8C4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14:paraId="4EEC4594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>;</w:t>
            </w:r>
          </w:p>
          <w:p w14:paraId="59361874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java.util.Collection</w:t>
            </w:r>
            <w:proofErr w:type="spellEnd"/>
            <w:r>
              <w:rPr>
                <w:color w:val="000000"/>
              </w:rPr>
              <w:t>;</w:t>
            </w:r>
          </w:p>
          <w:p w14:paraId="0B55043E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java.util.LinkedList</w:t>
            </w:r>
            <w:proofErr w:type="spellEnd"/>
            <w:r>
              <w:rPr>
                <w:color w:val="000000"/>
              </w:rPr>
              <w:t>;</w:t>
            </w:r>
          </w:p>
          <w:p w14:paraId="579079CA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java.util.Stack</w:t>
            </w:r>
            <w:proofErr w:type="spellEnd"/>
            <w:r>
              <w:rPr>
                <w:color w:val="000000"/>
              </w:rPr>
              <w:t>;</w:t>
            </w:r>
          </w:p>
          <w:p w14:paraId="5C9D2E38" w14:textId="77777777" w:rsidR="008C06D2" w:rsidRDefault="008C06D2" w:rsidP="008C06D2">
            <w:pPr>
              <w:pStyle w:val="a9"/>
            </w:pPr>
          </w:p>
          <w:p w14:paraId="15031381" w14:textId="77777777" w:rsidR="008C06D2" w:rsidRDefault="008C06D2" w:rsidP="008C06D2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 {</w:t>
            </w:r>
          </w:p>
          <w:p w14:paraId="32100AB0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2C76DF1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6758AD46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4FFC3A4F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Arrays.sort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1A55C769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"%s: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67CFD165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2AA1101F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</w:t>
            </w:r>
          </w:p>
          <w:p w14:paraId="7FF43579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56B45658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Stack&lt;String&gt;();</w:t>
            </w:r>
          </w:p>
          <w:p w14:paraId="5F6163AE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3639F1C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&lt;String&gt;();</w:t>
            </w:r>
          </w:p>
          <w:p w14:paraId="67FCA0BA" w14:textId="77777777" w:rsidR="008C06D2" w:rsidRDefault="008C06D2" w:rsidP="008C06D2">
            <w:pPr>
              <w:pStyle w:val="a9"/>
            </w:pPr>
          </w:p>
          <w:p w14:paraId="61AEE612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+= 2) {</w:t>
            </w:r>
          </w:p>
          <w:p w14:paraId="0DBD2CF7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"%02d"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14:paraId="2D72ACD7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35D74EC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}</w:t>
            </w:r>
          </w:p>
          <w:p w14:paraId="535B39C8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"c1 (2</w:t>
            </w:r>
            <w:r>
              <w:rPr>
                <w:rFonts w:hint="eastAsia"/>
                <w:color w:val="2A00FF"/>
              </w:rPr>
              <w:t>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배수</w:t>
            </w:r>
            <w:r>
              <w:rPr>
                <w:color w:val="2A00FF"/>
              </w:rPr>
              <w:t>)"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DC48266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26CB6D9B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+= 3) {</w:t>
            </w:r>
          </w:p>
          <w:p w14:paraId="6538922C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"%02d"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14:paraId="464C8B09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017EA51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}</w:t>
            </w:r>
          </w:p>
          <w:p w14:paraId="728F8458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"c2 (3</w:t>
            </w:r>
            <w:r>
              <w:rPr>
                <w:rFonts w:hint="eastAsia"/>
                <w:color w:val="2A00FF"/>
              </w:rPr>
              <w:t>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배수</w:t>
            </w:r>
            <w:r>
              <w:rPr>
                <w:color w:val="2A00FF"/>
              </w:rPr>
              <w:t>)"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06D517E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</w:p>
          <w:p w14:paraId="38021E7B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4458254E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49C0C4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.retainAll(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18F2188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"c1, c2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 xml:space="preserve">);        </w:t>
            </w:r>
          </w:p>
          <w:p w14:paraId="1B064B48" w14:textId="77777777" w:rsidR="008C06D2" w:rsidRDefault="008C06D2" w:rsidP="008C06D2">
            <w:pPr>
              <w:pStyle w:val="a9"/>
            </w:pPr>
          </w:p>
          <w:p w14:paraId="5B82B9C9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411E2970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D288A39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574B930F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"c1, c2 </w:t>
            </w:r>
            <w:proofErr w:type="spellStart"/>
            <w:r>
              <w:rPr>
                <w:rFonts w:hint="eastAsia"/>
                <w:color w:val="2A00FF"/>
              </w:rPr>
              <w:t>차집합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095584F0" w14:textId="77777777" w:rsidR="008C06D2" w:rsidRDefault="008C06D2" w:rsidP="008C06D2">
            <w:pPr>
              <w:pStyle w:val="a9"/>
            </w:pPr>
          </w:p>
          <w:p w14:paraId="30D9A08A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27F08E33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528BF99E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EF3F9FD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"c2, c1 </w:t>
            </w:r>
            <w:proofErr w:type="spellStart"/>
            <w:r>
              <w:rPr>
                <w:rFonts w:hint="eastAsia"/>
                <w:color w:val="2A00FF"/>
              </w:rPr>
              <w:t>차집합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50CA45B6" w14:textId="77777777" w:rsidR="008C06D2" w:rsidRDefault="008C06D2" w:rsidP="008C06D2">
            <w:pPr>
              <w:pStyle w:val="a9"/>
            </w:pPr>
          </w:p>
          <w:p w14:paraId="7AE1390C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2D566AB6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7488A94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4F92E06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4667895A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printCollection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"c1, c2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0D0D0E20" w14:textId="77777777" w:rsidR="008C06D2" w:rsidRDefault="008C06D2" w:rsidP="008C06D2">
            <w:pPr>
              <w:pStyle w:val="a9"/>
            </w:pPr>
            <w:r>
              <w:rPr>
                <w:color w:val="000000"/>
              </w:rPr>
              <w:t xml:space="preserve">    }</w:t>
            </w:r>
          </w:p>
          <w:p w14:paraId="48E39F97" w14:textId="77777777" w:rsidR="008C06D2" w:rsidRDefault="008C06D2" w:rsidP="008C06D2">
            <w:pPr>
              <w:pStyle w:val="a9"/>
            </w:pPr>
          </w:p>
          <w:p w14:paraId="2182FCB0" w14:textId="4B944B50" w:rsidR="008C06D2" w:rsidRDefault="008C06D2" w:rsidP="008C06D2">
            <w:pPr>
              <w:pStyle w:val="a9"/>
            </w:pPr>
            <w:r>
              <w:rPr>
                <w:color w:val="000000"/>
              </w:rPr>
              <w:t>}</w:t>
            </w:r>
          </w:p>
        </w:tc>
      </w:tr>
    </w:tbl>
    <w:p w14:paraId="6A7030EA" w14:textId="77777777" w:rsidR="008C06D2" w:rsidRPr="008C06D2" w:rsidRDefault="008C06D2" w:rsidP="008C06D2"/>
    <w:p w14:paraId="5CE4093C" w14:textId="02458C3A" w:rsidR="008C06D2" w:rsidRDefault="008C06D2" w:rsidP="000774FE">
      <w:r>
        <w:rPr>
          <w:rFonts w:hint="eastAsia"/>
        </w:rPr>
        <w:t>실행 결과 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2" w14:paraId="015B1954" w14:textId="77777777" w:rsidTr="008C06D2">
        <w:tc>
          <w:tcPr>
            <w:tcW w:w="10456" w:type="dxa"/>
          </w:tcPr>
          <w:p w14:paraId="200F5831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c1 (2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배수</w:t>
            </w:r>
            <w:r>
              <w:rPr>
                <w:rFonts w:cs="굴림체"/>
                <w:color w:val="000000"/>
                <w:kern w:val="0"/>
                <w:szCs w:val="20"/>
              </w:rPr>
              <w:t>): [00, 02, 04, 06, 08, 10, 12, 14, 16, 18]</w:t>
            </w:r>
          </w:p>
          <w:p w14:paraId="07B720E1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c2 (3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배수</w:t>
            </w:r>
            <w:r>
              <w:rPr>
                <w:rFonts w:cs="굴림체"/>
                <w:color w:val="000000"/>
                <w:kern w:val="0"/>
                <w:szCs w:val="20"/>
              </w:rPr>
              <w:t>): [00, 03, 06, 09, 12, 15, 18]</w:t>
            </w:r>
          </w:p>
          <w:p w14:paraId="1774F962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교집합</w:t>
            </w:r>
            <w:r>
              <w:rPr>
                <w:rFonts w:cs="굴림체"/>
                <w:color w:val="000000"/>
                <w:kern w:val="0"/>
                <w:szCs w:val="20"/>
              </w:rPr>
              <w:t>: [00, 06, 12, 18]</w:t>
            </w:r>
          </w:p>
          <w:p w14:paraId="7D8FED6E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proofErr w:type="spellStart"/>
            <w:r>
              <w:rPr>
                <w:rFonts w:cs="굴림체" w:hint="eastAsia"/>
                <w:color w:val="000000"/>
                <w:kern w:val="0"/>
                <w:szCs w:val="20"/>
              </w:rPr>
              <w:t>차집합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: [02, 04, 08, 10, 14, 16]</w:t>
            </w:r>
          </w:p>
          <w:p w14:paraId="15948415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c2, c1 </w:t>
            </w:r>
            <w:proofErr w:type="spellStart"/>
            <w:r>
              <w:rPr>
                <w:rFonts w:cs="굴림체" w:hint="eastAsia"/>
                <w:color w:val="000000"/>
                <w:kern w:val="0"/>
                <w:szCs w:val="20"/>
              </w:rPr>
              <w:t>차집합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: [03, 09, 15]</w:t>
            </w:r>
          </w:p>
          <w:p w14:paraId="7B478235" w14:textId="5A5D850C" w:rsidR="008C06D2" w:rsidRP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합집합</w:t>
            </w:r>
            <w:r>
              <w:rPr>
                <w:rFonts w:cs="굴림체"/>
                <w:color w:val="000000"/>
                <w:kern w:val="0"/>
                <w:szCs w:val="20"/>
              </w:rPr>
              <w:t>: [00, 02, 03, 04, 06, 08, 09, 10, 12, 14, 15, 16, 18]</w:t>
            </w:r>
          </w:p>
        </w:tc>
      </w:tr>
    </w:tbl>
    <w:p w14:paraId="41213DA0" w14:textId="77777777" w:rsidR="008C06D2" w:rsidRPr="008C06D2" w:rsidRDefault="008C06D2" w:rsidP="000774FE"/>
    <w:p w14:paraId="465D8CF4" w14:textId="77777777" w:rsidR="000774FE" w:rsidRPr="000774FE" w:rsidRDefault="000774FE" w:rsidP="00A26517"/>
    <w:p w14:paraId="7391E454" w14:textId="6C5BEC3E" w:rsidR="00A26517" w:rsidRDefault="008C06D2" w:rsidP="008C06D2">
      <w:pPr>
        <w:pStyle w:val="2"/>
      </w:pPr>
      <w:bookmarkStart w:id="21" w:name="_Toc466919568"/>
      <w:r>
        <w:rPr>
          <w:rFonts w:hint="eastAsia"/>
        </w:rPr>
        <w:lastRenderedPageBreak/>
        <w:t>실</w:t>
      </w:r>
      <w:r>
        <w:t>습</w:t>
      </w:r>
      <w:bookmarkEnd w:id="21"/>
    </w:p>
    <w:p w14:paraId="62BFC607" w14:textId="210FED33" w:rsidR="008C06D2" w:rsidRDefault="008C06D2" w:rsidP="008C06D2"/>
    <w:p w14:paraId="6F8C325B" w14:textId="77777777" w:rsidR="008C06D2" w:rsidRDefault="008C06D2" w:rsidP="008C06D2">
      <w:r>
        <w:rPr>
          <w:rFonts w:hint="eastAsia"/>
        </w:rPr>
        <w:t>예</w:t>
      </w:r>
      <w:r>
        <w:t>제</w:t>
      </w:r>
      <w:r>
        <w:rPr>
          <w:rFonts w:hint="eastAsia"/>
        </w:rPr>
        <w:t>7의 코</w:t>
      </w:r>
      <w:r>
        <w:t>드</w:t>
      </w:r>
      <w:r>
        <w:rPr>
          <w:rFonts w:hint="eastAsia"/>
        </w:rPr>
        <w:t>를 수정하라.</w:t>
      </w:r>
    </w:p>
    <w:p w14:paraId="41B5D4EE" w14:textId="77777777" w:rsidR="008C06D2" w:rsidRDefault="008C06D2" w:rsidP="008C06D2"/>
    <w:p w14:paraId="7B0B91D2" w14:textId="0DF0B48C" w:rsidR="008C06D2" w:rsidRDefault="008C06D2" w:rsidP="008C06D2"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retainAll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</w:t>
      </w:r>
      <w:r>
        <w:t>소드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말고,</w:t>
      </w:r>
    </w:p>
    <w:p w14:paraId="100A988F" w14:textId="72ADA97C" w:rsidR="008C06D2" w:rsidRDefault="008C06D2" w:rsidP="008C06D2">
      <w:r>
        <w:t xml:space="preserve">add, remove, contains </w:t>
      </w:r>
      <w:proofErr w:type="spellStart"/>
      <w:r>
        <w:rPr>
          <w:rFonts w:hint="eastAsia"/>
        </w:rPr>
        <w:t>메</w:t>
      </w:r>
      <w:r>
        <w:t>소드</w:t>
      </w:r>
      <w:r>
        <w:rPr>
          <w:rFonts w:hint="eastAsia"/>
        </w:rPr>
        <w:t>만</w:t>
      </w:r>
      <w:proofErr w:type="spellEnd"/>
      <w:r>
        <w:rPr>
          <w:rFonts w:hint="eastAsia"/>
        </w:rPr>
        <w:t xml:space="preserve"> 사용하도록 수정하라.</w:t>
      </w:r>
    </w:p>
    <w:p w14:paraId="57915D3C" w14:textId="48A53305" w:rsidR="008C06D2" w:rsidRDefault="008C06D2" w:rsidP="008C06D2"/>
    <w:p w14:paraId="04A325AE" w14:textId="367F9BB9" w:rsidR="008C06D2" w:rsidRDefault="008C06D2" w:rsidP="008C06D2">
      <w:r>
        <w:rPr>
          <w:rFonts w:hint="eastAsia"/>
        </w:rPr>
        <w:t>예제4,5,6의 설</w:t>
      </w:r>
      <w:r>
        <w:t>명을</w:t>
      </w:r>
      <w:r>
        <w:rPr>
          <w:rFonts w:hint="eastAsia"/>
        </w:rPr>
        <w:t xml:space="preserve"> 참</w:t>
      </w:r>
      <w:r>
        <w:t>고하라</w:t>
      </w:r>
      <w:r>
        <w:rPr>
          <w:rFonts w:hint="eastAsia"/>
        </w:rPr>
        <w:t>.</w:t>
      </w:r>
    </w:p>
    <w:p w14:paraId="569FAA9B" w14:textId="77D21F90" w:rsidR="008C06D2" w:rsidRDefault="008C06D2" w:rsidP="008C06D2"/>
    <w:p w14:paraId="6422A0AA" w14:textId="1BE8DCFB" w:rsidR="00A26517" w:rsidRDefault="00A26517" w:rsidP="00A26517"/>
    <w:p w14:paraId="0F521D63" w14:textId="77777777" w:rsidR="005B0BA6" w:rsidRDefault="005B0BA6" w:rsidP="005B0BA6"/>
    <w:p w14:paraId="73629746" w14:textId="77777777" w:rsidR="005B0BA6" w:rsidRDefault="005B0BA6" w:rsidP="005B0BA6"/>
    <w:p w14:paraId="2DA03AE5" w14:textId="77777777" w:rsidR="005B0BA6" w:rsidRPr="00BB4FE0" w:rsidRDefault="005B0BA6" w:rsidP="005B0BA6"/>
    <w:p w14:paraId="2BCD4CF0" w14:textId="77777777" w:rsidR="005B0BA6" w:rsidRDefault="005B0BA6" w:rsidP="005B0BA6"/>
    <w:p w14:paraId="17DA4805" w14:textId="77777777" w:rsidR="005B0BA6" w:rsidRDefault="005B0BA6" w:rsidP="005B0BA6"/>
    <w:p w14:paraId="1379D9A7" w14:textId="77777777" w:rsidR="005B0BA6" w:rsidRDefault="005B0BA6" w:rsidP="005B0BA6"/>
    <w:p w14:paraId="42338722" w14:textId="77777777" w:rsidR="007F1F3E" w:rsidRPr="005B0BA6" w:rsidRDefault="007F1F3E" w:rsidP="007F1F3E"/>
    <w:p w14:paraId="4DD3FD6A" w14:textId="77777777" w:rsidR="00B12C18" w:rsidRDefault="00B12C18" w:rsidP="00B12C18"/>
    <w:p w14:paraId="4014000C" w14:textId="77777777" w:rsidR="001927AE" w:rsidRDefault="001927A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803A8C9" w14:textId="68D49F2F" w:rsidR="00B12C18" w:rsidRDefault="001927AE" w:rsidP="001927AE">
      <w:pPr>
        <w:pStyle w:val="1"/>
      </w:pPr>
      <w:bookmarkStart w:id="22" w:name="_Toc466919569"/>
      <w:proofErr w:type="spellStart"/>
      <w:r>
        <w:rPr>
          <w:rFonts w:hint="eastAsia"/>
        </w:rPr>
        <w:lastRenderedPageBreak/>
        <w:t>S</w:t>
      </w:r>
      <w:r>
        <w:t>tringSet</w:t>
      </w:r>
      <w:bookmarkEnd w:id="22"/>
      <w:proofErr w:type="spellEnd"/>
    </w:p>
    <w:p w14:paraId="3FEBBBC5" w14:textId="73248A9A" w:rsidR="001927AE" w:rsidRDefault="001927AE" w:rsidP="001927AE">
      <w:r>
        <w:rPr>
          <w:rFonts w:hint="eastAsia"/>
        </w:rPr>
        <w:t>3학년 알고리즘 경진대회 문제.</w:t>
      </w:r>
      <w:r>
        <w:t xml:space="preserve"> </w:t>
      </w:r>
      <w:r>
        <w:rPr>
          <w:rFonts w:hint="eastAsia"/>
        </w:rPr>
        <w:t>참고</w:t>
      </w:r>
      <w:r w:rsidR="00390EBD">
        <w:rPr>
          <w:rFonts w:hint="eastAsia"/>
        </w:rPr>
        <w:t>.</w:t>
      </w:r>
    </w:p>
    <w:p w14:paraId="3405AA04" w14:textId="58385B1D" w:rsidR="001927AE" w:rsidRDefault="001927AE" w:rsidP="001927AE"/>
    <w:p w14:paraId="050C401B" w14:textId="6F4885DB" w:rsidR="00EF394B" w:rsidRDefault="00EF394B" w:rsidP="00EF394B">
      <w:pPr>
        <w:pStyle w:val="2"/>
      </w:pPr>
      <w:bookmarkStart w:id="23" w:name="_Toc466919570"/>
      <w:r>
        <w:rPr>
          <w:rFonts w:hint="eastAsia"/>
        </w:rPr>
        <w:t>구</w:t>
      </w:r>
      <w:r>
        <w:t>현</w:t>
      </w:r>
      <w:r>
        <w:rPr>
          <w:rFonts w:hint="eastAsia"/>
        </w:rPr>
        <w:t>1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27AE" w14:paraId="19DE390D" w14:textId="77777777" w:rsidTr="001927AE">
        <w:tc>
          <w:tcPr>
            <w:tcW w:w="10456" w:type="dxa"/>
          </w:tcPr>
          <w:p w14:paraId="3B048C03" w14:textId="77777777" w:rsidR="00841EEE" w:rsidRDefault="00841EEE" w:rsidP="00841EEE">
            <w:pPr>
              <w:pStyle w:val="a9"/>
            </w:pPr>
            <w:r>
              <w:rPr>
                <w:color w:val="7F0055"/>
              </w:rPr>
              <w:t>package</w:t>
            </w:r>
            <w:r>
              <w:t xml:space="preserve"> </w:t>
            </w:r>
            <w:proofErr w:type="spellStart"/>
            <w:r>
              <w:t>net.skhu.stringSet</w:t>
            </w:r>
            <w:proofErr w:type="spellEnd"/>
            <w:r>
              <w:t>;</w:t>
            </w:r>
          </w:p>
          <w:p w14:paraId="387C112B" w14:textId="77777777" w:rsidR="00841EEE" w:rsidRDefault="00841EEE" w:rsidP="00841EEE">
            <w:pPr>
              <w:pStyle w:val="a9"/>
            </w:pPr>
          </w:p>
          <w:p w14:paraId="0AAB711F" w14:textId="77777777" w:rsidR="00841EEE" w:rsidRDefault="00841EEE" w:rsidP="00841EEE">
            <w:pPr>
              <w:pStyle w:val="a9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6E1F6536" w14:textId="77777777" w:rsidR="00841EEE" w:rsidRDefault="00841EEE" w:rsidP="00841EEE">
            <w:pPr>
              <w:pStyle w:val="a9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java.util.Arrays</w:t>
            </w:r>
            <w:proofErr w:type="spellEnd"/>
            <w:r>
              <w:t>;</w:t>
            </w:r>
          </w:p>
          <w:p w14:paraId="457AB63D" w14:textId="77777777" w:rsidR="00841EEE" w:rsidRDefault="00841EEE" w:rsidP="00841EEE">
            <w:pPr>
              <w:pStyle w:val="a9"/>
            </w:pPr>
          </w:p>
          <w:p w14:paraId="0FAE121D" w14:textId="77777777" w:rsidR="00841EEE" w:rsidRDefault="00841EEE" w:rsidP="00841EEE">
            <w:pPr>
              <w:pStyle w:val="a9"/>
            </w:pPr>
            <w:r>
              <w:rPr>
                <w:color w:val="7F0055"/>
              </w:rPr>
              <w:t>class</w:t>
            </w:r>
            <w:r>
              <w:t xml:space="preserve"> StringSet1 {</w:t>
            </w:r>
          </w:p>
          <w:p w14:paraId="23F98EBF" w14:textId="77777777" w:rsidR="00841EEE" w:rsidRDefault="00841EEE" w:rsidP="00841EEE">
            <w:pPr>
              <w:pStyle w:val="a9"/>
            </w:pPr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r>
              <w:rPr>
                <w:color w:val="0000C0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14:paraId="37E5EF4F" w14:textId="77777777" w:rsidR="00841EEE" w:rsidRDefault="00841EEE" w:rsidP="00841EEE">
            <w:pPr>
              <w:pStyle w:val="a9"/>
            </w:pPr>
            <w:r>
              <w:t xml:space="preserve">    </w:t>
            </w:r>
          </w:p>
          <w:p w14:paraId="0B1A6CD7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0FCE1DFE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0000C0"/>
              </w:rPr>
              <w:t>list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7161615A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3FE0AFDC" w14:textId="77777777" w:rsidR="00841EEE" w:rsidRDefault="00841EEE" w:rsidP="00841EEE">
            <w:pPr>
              <w:pStyle w:val="a9"/>
            </w:pPr>
          </w:p>
          <w:p w14:paraId="29C74FA2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remove(String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5E46C2FB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0000C0"/>
              </w:rPr>
              <w:t>list</w:t>
            </w:r>
            <w:r>
              <w:t>.remove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5BB2FBD0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7C73323A" w14:textId="77777777" w:rsidR="00841EEE" w:rsidRDefault="00841EEE" w:rsidP="00841EEE">
            <w:pPr>
              <w:pStyle w:val="a9"/>
            </w:pPr>
          </w:p>
          <w:p w14:paraId="6A5AC8D7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contains(String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37D7BDFE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list</w:t>
            </w:r>
            <w:r>
              <w:t>.contains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6AA0839A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2AE58BFB" w14:textId="77777777" w:rsidR="00841EEE" w:rsidRDefault="00841EEE" w:rsidP="00841EEE">
            <w:pPr>
              <w:pStyle w:val="a9"/>
            </w:pPr>
          </w:p>
          <w:p w14:paraId="4337D847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StringSet1 union(StringSet1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5070E931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16AEEEFF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.addAll</w:t>
            </w:r>
            <w:proofErr w:type="spellEnd"/>
            <w:r>
              <w:t>(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50135938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.removeAll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1152961C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.addAll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28555EB4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6E1EF182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34240B6D" w14:textId="77777777" w:rsidR="00841EEE" w:rsidRDefault="00841EEE" w:rsidP="00841EEE">
            <w:pPr>
              <w:pStyle w:val="a9"/>
            </w:pPr>
          </w:p>
          <w:p w14:paraId="65D73088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StringSet1 intersection(StringSet1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0B6DCCBE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0E5447C1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.addAll</w:t>
            </w:r>
            <w:proofErr w:type="spellEnd"/>
            <w:r>
              <w:t>(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52516977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.retainAll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1847D678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16FB8413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4A069582" w14:textId="77777777" w:rsidR="00841EEE" w:rsidRDefault="00841EEE" w:rsidP="00841EEE">
            <w:pPr>
              <w:pStyle w:val="a9"/>
            </w:pPr>
          </w:p>
          <w:p w14:paraId="79A27670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StringSet1 difference(StringSet1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68A69B33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5A9CDEC0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.addAll</w:t>
            </w:r>
            <w:proofErr w:type="spellEnd"/>
            <w:r>
              <w:t>(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4F1A42D1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.removeAll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3D822850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45515D7A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5D7BF80C" w14:textId="77777777" w:rsidR="00841EEE" w:rsidRDefault="00841EEE" w:rsidP="00841EEE">
            <w:pPr>
              <w:pStyle w:val="a9"/>
            </w:pPr>
          </w:p>
          <w:p w14:paraId="77E7BF52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10A39A43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equals(Object 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>) {</w:t>
            </w:r>
          </w:p>
          <w:p w14:paraId="6F61BE59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 xml:space="preserve"> </w:t>
            </w:r>
            <w:proofErr w:type="spellStart"/>
            <w:r>
              <w:rPr>
                <w:color w:val="7F0055"/>
              </w:rPr>
              <w:t>instanceof</w:t>
            </w:r>
            <w:proofErr w:type="spellEnd"/>
            <w:r>
              <w:t xml:space="preserve"> StringSet1 == </w:t>
            </w:r>
            <w:r>
              <w:rPr>
                <w:color w:val="7F0055"/>
              </w:rPr>
              <w:t>false</w:t>
            </w:r>
            <w:r>
              <w:t>)</w:t>
            </w:r>
          </w:p>
          <w:p w14:paraId="13D05D83" w14:textId="77777777" w:rsidR="00841EEE" w:rsidRDefault="00841EEE" w:rsidP="00841EEE">
            <w:pPr>
              <w:pStyle w:val="a9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3BA023C3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r>
              <w:rPr>
                <w:color w:val="6A3E3E"/>
              </w:rPr>
              <w:t>set</w:t>
            </w:r>
            <w:r>
              <w:t xml:space="preserve"> = (StringSet1) 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>;</w:t>
            </w:r>
          </w:p>
          <w:p w14:paraId="0988BA06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.equals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5D5524E9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2675E958" w14:textId="77777777" w:rsidR="00841EEE" w:rsidRDefault="00841EEE" w:rsidP="00841EEE">
            <w:pPr>
              <w:pStyle w:val="a9"/>
            </w:pPr>
          </w:p>
          <w:p w14:paraId="1485A1A0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String[]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659623A1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list</w:t>
            </w:r>
            <w:r>
              <w:t>.toArray</w:t>
            </w:r>
            <w:proofErr w:type="spellEnd"/>
            <w:r>
              <w:t>(</w:t>
            </w:r>
            <w:r>
              <w:rPr>
                <w:color w:val="7F0055"/>
              </w:rPr>
              <w:t>new</w:t>
            </w:r>
            <w:r>
              <w:t xml:space="preserve"> String[0]);</w:t>
            </w:r>
          </w:p>
          <w:p w14:paraId="4BE1D3A5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318139F5" w14:textId="77777777" w:rsidR="00841EEE" w:rsidRDefault="00841EEE" w:rsidP="00841EEE">
            <w:pPr>
              <w:pStyle w:val="a9"/>
            </w:pPr>
            <w:r>
              <w:t>}</w:t>
            </w:r>
          </w:p>
          <w:p w14:paraId="45993DC0" w14:textId="77777777" w:rsidR="00841EEE" w:rsidRDefault="00841EEE" w:rsidP="00841EEE">
            <w:pPr>
              <w:pStyle w:val="a9"/>
            </w:pPr>
          </w:p>
          <w:p w14:paraId="22E2CF1C" w14:textId="77777777" w:rsidR="00841EEE" w:rsidRDefault="00841EEE" w:rsidP="00841EEE">
            <w:pPr>
              <w:pStyle w:val="a9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72302F46" w14:textId="77777777" w:rsidR="00841EEE" w:rsidRDefault="00841EEE" w:rsidP="00841EEE">
            <w:pPr>
              <w:pStyle w:val="a9"/>
            </w:pPr>
            <w:r>
              <w:t xml:space="preserve">    </w:t>
            </w:r>
          </w:p>
          <w:p w14:paraId="3D9282EC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print(String </w:t>
            </w:r>
            <w:proofErr w:type="spellStart"/>
            <w:r>
              <w:rPr>
                <w:color w:val="6A3E3E"/>
              </w:rPr>
              <w:t>msg</w:t>
            </w:r>
            <w:proofErr w:type="spellEnd"/>
            <w:r>
              <w:t xml:space="preserve">, StringSet1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38B56031" w14:textId="77777777" w:rsidR="00841EEE" w:rsidRDefault="00841EEE" w:rsidP="00841EEE">
            <w:pPr>
              <w:pStyle w:val="a9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proofErr w:type="spellStart"/>
            <w:r>
              <w:rPr>
                <w:color w:val="6A3E3E"/>
              </w:rPr>
              <w:t>set</w:t>
            </w:r>
            <w:r>
              <w:t>.toArray</w:t>
            </w:r>
            <w:proofErr w:type="spellEnd"/>
            <w:r>
              <w:t>();</w:t>
            </w:r>
          </w:p>
          <w:p w14:paraId="21380414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7D0149A8" w14:textId="77777777" w:rsidR="00841EEE" w:rsidRDefault="00841EEE" w:rsidP="00841EEE">
            <w:pPr>
              <w:pStyle w:val="a9"/>
            </w:pPr>
            <w:r>
              <w:t xml:space="preserve">        String </w:t>
            </w:r>
            <w:r>
              <w:rPr>
                <w:color w:val="6A3E3E"/>
              </w:rPr>
              <w:t>temp</w:t>
            </w:r>
            <w:r>
              <w:t xml:space="preserve"> = </w:t>
            </w:r>
            <w:proofErr w:type="spellStart"/>
            <w:r>
              <w:t>Arrays.toString</w:t>
            </w:r>
            <w:proofErr w:type="spellEnd"/>
            <w:r>
              <w:t>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35739C6E" w14:textId="77777777" w:rsidR="00841EEE" w:rsidRDefault="00841EEE" w:rsidP="00841EEE">
            <w:pPr>
              <w:pStyle w:val="a9"/>
            </w:pPr>
            <w:r>
              <w:t xml:space="preserve">        </w:t>
            </w:r>
            <w:proofErr w:type="spellStart"/>
            <w:r>
              <w:t>System.</w:t>
            </w:r>
            <w:r>
              <w:rPr>
                <w:color w:val="0000C0"/>
              </w:rPr>
              <w:t>out</w:t>
            </w:r>
            <w:r>
              <w:t>.printf</w:t>
            </w:r>
            <w:proofErr w:type="spellEnd"/>
            <w:r>
              <w:t>(</w:t>
            </w:r>
            <w:r>
              <w:rPr>
                <w:color w:val="2A00FF"/>
              </w:rPr>
              <w:t>"%s: %s\n"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msg</w:t>
            </w:r>
            <w:proofErr w:type="spellEnd"/>
            <w:r>
              <w:t xml:space="preserve">, </w:t>
            </w:r>
            <w:r>
              <w:rPr>
                <w:color w:val="6A3E3E"/>
              </w:rPr>
              <w:t>temp</w:t>
            </w:r>
            <w:r>
              <w:t xml:space="preserve">);    </w:t>
            </w:r>
          </w:p>
          <w:p w14:paraId="2F44FF1B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04FB6BCE" w14:textId="77777777" w:rsidR="00841EEE" w:rsidRDefault="00841EEE" w:rsidP="00841EEE">
            <w:pPr>
              <w:pStyle w:val="a9"/>
            </w:pPr>
            <w:r>
              <w:lastRenderedPageBreak/>
              <w:t xml:space="preserve">    </w:t>
            </w:r>
          </w:p>
          <w:p w14:paraId="3C636BC4" w14:textId="77777777" w:rsidR="00841EEE" w:rsidRDefault="00841EEE" w:rsidP="00841EEE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4D2A254E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64E5F8C6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++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 {</w:t>
            </w:r>
          </w:p>
          <w:p w14:paraId="6585C328" w14:textId="77777777" w:rsidR="00841EEE" w:rsidRDefault="00841EEE" w:rsidP="00841EEE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579CBFB4" w14:textId="77777777" w:rsidR="00841EEE" w:rsidRDefault="00841EEE" w:rsidP="00841EEE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A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337344FE" w14:textId="77777777" w:rsidR="00841EEE" w:rsidRDefault="00841EEE" w:rsidP="00841EEE">
            <w:pPr>
              <w:pStyle w:val="a9"/>
            </w:pPr>
            <w:r>
              <w:t xml:space="preserve">        }</w:t>
            </w:r>
          </w:p>
          <w:p w14:paraId="682A8DA0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"A"</w:t>
            </w:r>
            <w:r>
              <w:t xml:space="preserve">, 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43882CA9" w14:textId="77777777" w:rsidR="00841EEE" w:rsidRDefault="00841EEE" w:rsidP="00841EEE">
            <w:pPr>
              <w:pStyle w:val="a9"/>
            </w:pPr>
          </w:p>
          <w:p w14:paraId="5A261AB2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r>
              <w:rPr>
                <w:color w:val="6A3E3E"/>
              </w:rPr>
              <w:t>B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02DB0D90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+= 2) {</w:t>
            </w:r>
          </w:p>
          <w:p w14:paraId="28A3FA32" w14:textId="77777777" w:rsidR="00841EEE" w:rsidRDefault="00841EEE" w:rsidP="00841EEE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35C22270" w14:textId="77777777" w:rsidR="00841EEE" w:rsidRDefault="00841EEE" w:rsidP="00841EEE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B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73AFFE19" w14:textId="77777777" w:rsidR="00841EEE" w:rsidRDefault="00841EEE" w:rsidP="00841EEE">
            <w:pPr>
              <w:pStyle w:val="a9"/>
            </w:pPr>
            <w:r>
              <w:t xml:space="preserve">        }</w:t>
            </w:r>
          </w:p>
          <w:p w14:paraId="41B3F600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"B"</w:t>
            </w:r>
            <w:r>
              <w:t xml:space="preserve">, </w:t>
            </w:r>
            <w:r>
              <w:rPr>
                <w:color w:val="6A3E3E"/>
              </w:rPr>
              <w:t>B</w:t>
            </w:r>
            <w:r>
              <w:t>);</w:t>
            </w:r>
          </w:p>
          <w:p w14:paraId="2FF12DA6" w14:textId="77777777" w:rsidR="00841EEE" w:rsidRDefault="00841EEE" w:rsidP="00841EEE">
            <w:pPr>
              <w:pStyle w:val="a9"/>
            </w:pPr>
          </w:p>
          <w:p w14:paraId="5271165D" w14:textId="77777777" w:rsidR="00841EEE" w:rsidRDefault="00841EEE" w:rsidP="00841EEE">
            <w:pPr>
              <w:pStyle w:val="a9"/>
            </w:pPr>
            <w:r>
              <w:t xml:space="preserve">        StringSet1 </w:t>
            </w:r>
            <w:r>
              <w:rPr>
                <w:color w:val="6A3E3E"/>
              </w:rPr>
              <w:t>C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StringSet1();</w:t>
            </w:r>
          </w:p>
          <w:p w14:paraId="5773DE8D" w14:textId="77777777" w:rsidR="00841EEE" w:rsidRDefault="00841EEE" w:rsidP="00841EEE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+= 3) {</w:t>
            </w:r>
          </w:p>
          <w:p w14:paraId="132DAF3A" w14:textId="77777777" w:rsidR="00841EEE" w:rsidRDefault="00841EEE" w:rsidP="00841EEE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5AA7FC0A" w14:textId="77777777" w:rsidR="00841EEE" w:rsidRDefault="00841EEE" w:rsidP="00841EEE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C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797CFFC5" w14:textId="77777777" w:rsidR="00841EEE" w:rsidRDefault="00841EEE" w:rsidP="00841EEE">
            <w:pPr>
              <w:pStyle w:val="a9"/>
            </w:pPr>
            <w:r>
              <w:t xml:space="preserve">        }</w:t>
            </w:r>
          </w:p>
          <w:p w14:paraId="4B6D173C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"C"</w:t>
            </w:r>
            <w:r>
              <w:t xml:space="preserve">, 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33213D94" w14:textId="77777777" w:rsidR="00841EEE" w:rsidRDefault="00841EEE" w:rsidP="00841EEE">
            <w:pPr>
              <w:pStyle w:val="a9"/>
            </w:pPr>
          </w:p>
          <w:p w14:paraId="1D441602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>));</w:t>
            </w:r>
          </w:p>
          <w:p w14:paraId="580D09E4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>));</w:t>
            </w:r>
          </w:p>
          <w:p w14:paraId="07414E64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6F690EA5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2C63B240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"B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B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07BA00B8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"B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B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05BA408E" w14:textId="77777777" w:rsidR="00841EEE" w:rsidRDefault="00841EEE" w:rsidP="00841EEE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proofErr w:type="spellStart"/>
            <w:r>
              <w:rPr>
                <w:rFonts w:hint="eastAsia"/>
                <w:color w:val="2A00FF"/>
              </w:rPr>
              <w:t>차집합</w:t>
            </w:r>
            <w:proofErr w:type="spellEnd"/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.difference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>));</w:t>
            </w:r>
          </w:p>
          <w:p w14:paraId="554B336B" w14:textId="77777777" w:rsidR="00841EEE" w:rsidRDefault="00841EEE" w:rsidP="00841EEE">
            <w:pPr>
              <w:pStyle w:val="a9"/>
            </w:pPr>
            <w:r>
              <w:t xml:space="preserve">        </w:t>
            </w:r>
          </w:p>
          <w:p w14:paraId="410073AD" w14:textId="77777777" w:rsidR="00841EEE" w:rsidRDefault="00841EEE" w:rsidP="00841EEE">
            <w:pPr>
              <w:pStyle w:val="a9"/>
            </w:pPr>
            <w:r>
              <w:t xml:space="preserve">    }</w:t>
            </w:r>
          </w:p>
          <w:p w14:paraId="49628B97" w14:textId="77777777" w:rsidR="00841EEE" w:rsidRDefault="00841EEE" w:rsidP="00841EEE">
            <w:pPr>
              <w:pStyle w:val="a9"/>
            </w:pPr>
            <w:r>
              <w:t>}</w:t>
            </w:r>
          </w:p>
          <w:p w14:paraId="4CACBD12" w14:textId="20107465" w:rsidR="001927AE" w:rsidRPr="001927AE" w:rsidRDefault="001927AE" w:rsidP="00841EEE">
            <w:pPr>
              <w:pStyle w:val="a9"/>
            </w:pPr>
          </w:p>
        </w:tc>
      </w:tr>
    </w:tbl>
    <w:p w14:paraId="420D005A" w14:textId="4E9ABE43" w:rsidR="001927AE" w:rsidRDefault="001927AE" w:rsidP="001927AE"/>
    <w:p w14:paraId="163F3688" w14:textId="6271CCD9" w:rsidR="001927AE" w:rsidRDefault="001927AE">
      <w:pPr>
        <w:widowControl/>
        <w:wordWrap/>
        <w:autoSpaceDE/>
        <w:autoSpaceDN/>
        <w:spacing w:after="160" w:line="259" w:lineRule="auto"/>
        <w:jc w:val="both"/>
      </w:pPr>
    </w:p>
    <w:p w14:paraId="3F004754" w14:textId="77777777" w:rsidR="00EF394B" w:rsidRDefault="00EF394B">
      <w:pPr>
        <w:widowControl/>
        <w:wordWrap/>
        <w:autoSpaceDE/>
        <w:autoSpaceDN/>
        <w:spacing w:after="160" w:line="259" w:lineRule="auto"/>
        <w:jc w:val="both"/>
      </w:pPr>
    </w:p>
    <w:p w14:paraId="6021D224" w14:textId="77777777" w:rsidR="00EF394B" w:rsidRDefault="00EF394B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2CC8E9A" w14:textId="47B24FEA" w:rsidR="00EF394B" w:rsidRDefault="00F60554" w:rsidP="00EF394B">
      <w:pPr>
        <w:pStyle w:val="2"/>
      </w:pPr>
      <w:bookmarkStart w:id="24" w:name="_Toc466919571"/>
      <w:r>
        <w:rPr>
          <w:rFonts w:hint="eastAsia"/>
        </w:rPr>
        <w:lastRenderedPageBreak/>
        <w:t>구현2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27AE" w14:paraId="1B9245F1" w14:textId="77777777" w:rsidTr="001927AE">
        <w:tc>
          <w:tcPr>
            <w:tcW w:w="10456" w:type="dxa"/>
          </w:tcPr>
          <w:p w14:paraId="1713769D" w14:textId="77777777" w:rsidR="006524F5" w:rsidRPr="006524F5" w:rsidRDefault="006524F5" w:rsidP="006524F5">
            <w:pPr>
              <w:pStyle w:val="a9"/>
            </w:pPr>
            <w:r w:rsidRPr="006524F5">
              <w:rPr>
                <w:color w:val="7F0055"/>
              </w:rPr>
              <w:t>package</w:t>
            </w:r>
            <w:r w:rsidRPr="006524F5">
              <w:t xml:space="preserve"> </w:t>
            </w:r>
            <w:proofErr w:type="spellStart"/>
            <w:r w:rsidRPr="006524F5">
              <w:t>net.skhu.stringSet</w:t>
            </w:r>
            <w:proofErr w:type="spellEnd"/>
            <w:r w:rsidRPr="006524F5">
              <w:t>;</w:t>
            </w:r>
          </w:p>
          <w:p w14:paraId="60BA1EA7" w14:textId="77777777" w:rsidR="006524F5" w:rsidRPr="006524F5" w:rsidRDefault="006524F5" w:rsidP="006524F5">
            <w:pPr>
              <w:pStyle w:val="a9"/>
            </w:pPr>
          </w:p>
          <w:p w14:paraId="5F36E0A8" w14:textId="77777777" w:rsidR="006524F5" w:rsidRPr="006524F5" w:rsidRDefault="006524F5" w:rsidP="006524F5">
            <w:pPr>
              <w:pStyle w:val="a9"/>
            </w:pPr>
            <w:r w:rsidRPr="006524F5">
              <w:rPr>
                <w:color w:val="7F0055"/>
              </w:rPr>
              <w:t>import</w:t>
            </w:r>
            <w:r w:rsidRPr="006524F5">
              <w:t xml:space="preserve"> </w:t>
            </w:r>
            <w:proofErr w:type="spellStart"/>
            <w:r w:rsidRPr="006524F5">
              <w:t>java.util.Arrays</w:t>
            </w:r>
            <w:proofErr w:type="spellEnd"/>
            <w:r w:rsidRPr="006524F5">
              <w:t>;</w:t>
            </w:r>
          </w:p>
          <w:p w14:paraId="57556DC3" w14:textId="77777777" w:rsidR="006524F5" w:rsidRPr="006524F5" w:rsidRDefault="006524F5" w:rsidP="006524F5">
            <w:pPr>
              <w:pStyle w:val="a9"/>
            </w:pPr>
            <w:r w:rsidRPr="006524F5">
              <w:rPr>
                <w:color w:val="7F0055"/>
              </w:rPr>
              <w:t>import</w:t>
            </w:r>
            <w:r w:rsidRPr="006524F5">
              <w:t xml:space="preserve"> </w:t>
            </w:r>
            <w:proofErr w:type="spellStart"/>
            <w:r w:rsidRPr="006524F5">
              <w:t>java.util.TreeSet</w:t>
            </w:r>
            <w:proofErr w:type="spellEnd"/>
            <w:r w:rsidRPr="006524F5">
              <w:t>;</w:t>
            </w:r>
          </w:p>
          <w:p w14:paraId="0360BECA" w14:textId="77777777" w:rsidR="006524F5" w:rsidRPr="006524F5" w:rsidRDefault="006524F5" w:rsidP="006524F5">
            <w:pPr>
              <w:pStyle w:val="a9"/>
            </w:pPr>
          </w:p>
          <w:p w14:paraId="318402E8" w14:textId="77777777" w:rsidR="006524F5" w:rsidRPr="006524F5" w:rsidRDefault="006524F5" w:rsidP="006524F5">
            <w:pPr>
              <w:pStyle w:val="a9"/>
            </w:pPr>
            <w:r w:rsidRPr="006524F5">
              <w:rPr>
                <w:color w:val="7F0055"/>
              </w:rPr>
              <w:t>class</w:t>
            </w:r>
            <w:r w:rsidRPr="006524F5">
              <w:t xml:space="preserve"> StringSet2 {</w:t>
            </w:r>
          </w:p>
          <w:p w14:paraId="3070489D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proofErr w:type="spellStart"/>
            <w:r w:rsidRPr="006524F5">
              <w:rPr>
                <w:highlight w:val="yellow"/>
              </w:rPr>
              <w:t>TreeSet</w:t>
            </w:r>
            <w:proofErr w:type="spellEnd"/>
            <w:r w:rsidRPr="006524F5">
              <w:rPr>
                <w:highlight w:val="yellow"/>
              </w:rPr>
              <w:t xml:space="preserve">&lt;String&gt; </w:t>
            </w:r>
            <w:r w:rsidRPr="006524F5">
              <w:rPr>
                <w:color w:val="0000C0"/>
                <w:highlight w:val="yellow"/>
              </w:rPr>
              <w:t>list</w:t>
            </w:r>
            <w:r w:rsidRPr="006524F5">
              <w:rPr>
                <w:highlight w:val="yellow"/>
              </w:rPr>
              <w:t xml:space="preserve"> = </w:t>
            </w:r>
            <w:r w:rsidRPr="006524F5">
              <w:rPr>
                <w:color w:val="7F0055"/>
                <w:highlight w:val="yellow"/>
              </w:rPr>
              <w:t>new</w:t>
            </w:r>
            <w:r w:rsidRPr="006524F5">
              <w:rPr>
                <w:highlight w:val="yellow"/>
              </w:rPr>
              <w:t xml:space="preserve"> </w:t>
            </w:r>
            <w:proofErr w:type="spellStart"/>
            <w:r w:rsidRPr="006524F5">
              <w:rPr>
                <w:highlight w:val="yellow"/>
              </w:rPr>
              <w:t>TreeSet</w:t>
            </w:r>
            <w:proofErr w:type="spellEnd"/>
            <w:r w:rsidRPr="006524F5">
              <w:rPr>
                <w:highlight w:val="yellow"/>
              </w:rPr>
              <w:t>&lt;String&gt;();</w:t>
            </w:r>
          </w:p>
          <w:p w14:paraId="5E9E69B4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</w:p>
          <w:p w14:paraId="7E4A00D8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r w:rsidRPr="006524F5">
              <w:rPr>
                <w:color w:val="7F0055"/>
              </w:rPr>
              <w:t>void</w:t>
            </w:r>
            <w:r w:rsidRPr="006524F5">
              <w:t xml:space="preserve"> add(String </w:t>
            </w:r>
            <w:r w:rsidRPr="006524F5">
              <w:rPr>
                <w:color w:val="6A3E3E"/>
              </w:rPr>
              <w:t>s</w:t>
            </w:r>
            <w:r w:rsidRPr="006524F5">
              <w:t>) {</w:t>
            </w:r>
          </w:p>
          <w:p w14:paraId="780F523B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0000C0"/>
              </w:rPr>
              <w:t>list</w:t>
            </w:r>
            <w:r w:rsidRPr="006524F5">
              <w:t>.add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7ED293B2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6F791403" w14:textId="77777777" w:rsidR="006524F5" w:rsidRPr="006524F5" w:rsidRDefault="006524F5" w:rsidP="006524F5">
            <w:pPr>
              <w:pStyle w:val="a9"/>
            </w:pPr>
          </w:p>
          <w:p w14:paraId="1301BD24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r w:rsidRPr="006524F5">
              <w:rPr>
                <w:color w:val="7F0055"/>
              </w:rPr>
              <w:t>void</w:t>
            </w:r>
            <w:r w:rsidRPr="006524F5">
              <w:t xml:space="preserve"> remove(String </w:t>
            </w:r>
            <w:r w:rsidRPr="006524F5">
              <w:rPr>
                <w:color w:val="6A3E3E"/>
              </w:rPr>
              <w:t>s</w:t>
            </w:r>
            <w:r w:rsidRPr="006524F5">
              <w:t>) {</w:t>
            </w:r>
          </w:p>
          <w:p w14:paraId="44C1BFE8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0000C0"/>
              </w:rPr>
              <w:t>list</w:t>
            </w:r>
            <w:r w:rsidRPr="006524F5">
              <w:t>.remove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57EBF91A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12C041C6" w14:textId="77777777" w:rsidR="006524F5" w:rsidRPr="006524F5" w:rsidRDefault="006524F5" w:rsidP="006524F5">
            <w:pPr>
              <w:pStyle w:val="a9"/>
            </w:pPr>
          </w:p>
          <w:p w14:paraId="74A80EE9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proofErr w:type="spellStart"/>
            <w:r w:rsidRPr="006524F5">
              <w:rPr>
                <w:color w:val="7F0055"/>
              </w:rPr>
              <w:t>boolean</w:t>
            </w:r>
            <w:proofErr w:type="spellEnd"/>
            <w:r w:rsidRPr="006524F5">
              <w:t xml:space="preserve"> contains(String </w:t>
            </w:r>
            <w:r w:rsidRPr="006524F5">
              <w:rPr>
                <w:color w:val="6A3E3E"/>
              </w:rPr>
              <w:t>s</w:t>
            </w:r>
            <w:r w:rsidRPr="006524F5">
              <w:t>) {</w:t>
            </w:r>
          </w:p>
          <w:p w14:paraId="6E50F382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0000C0"/>
              </w:rPr>
              <w:t>list</w:t>
            </w:r>
            <w:r w:rsidRPr="006524F5">
              <w:t>.contains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329AAD9A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7302ABA8" w14:textId="77777777" w:rsidR="006524F5" w:rsidRPr="006524F5" w:rsidRDefault="006524F5" w:rsidP="006524F5">
            <w:pPr>
              <w:pStyle w:val="a9"/>
            </w:pPr>
          </w:p>
          <w:p w14:paraId="48804D82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StringSet2 union(StringSet2 </w:t>
            </w:r>
            <w:r w:rsidRPr="006524F5">
              <w:rPr>
                <w:color w:val="6A3E3E"/>
              </w:rPr>
              <w:t>set</w:t>
            </w:r>
            <w:r w:rsidRPr="006524F5">
              <w:t>) {</w:t>
            </w:r>
          </w:p>
          <w:p w14:paraId="7D2A4944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5A49BC20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.addAll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7F0055"/>
              </w:rPr>
              <w:t>this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59C2EC5E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.removeAll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25F2BCB3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.addAll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6C3DDDBD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>;</w:t>
            </w:r>
          </w:p>
          <w:p w14:paraId="1C709D24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27491CC3" w14:textId="77777777" w:rsidR="006524F5" w:rsidRPr="006524F5" w:rsidRDefault="006524F5" w:rsidP="006524F5">
            <w:pPr>
              <w:pStyle w:val="a9"/>
            </w:pPr>
          </w:p>
          <w:p w14:paraId="3AE11E89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StringSet2 intersection(StringSet2 </w:t>
            </w:r>
            <w:r w:rsidRPr="006524F5">
              <w:rPr>
                <w:color w:val="6A3E3E"/>
              </w:rPr>
              <w:t>set</w:t>
            </w:r>
            <w:r w:rsidRPr="006524F5">
              <w:t>) {</w:t>
            </w:r>
          </w:p>
          <w:p w14:paraId="695D425D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39C7C666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.addAll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7F0055"/>
              </w:rPr>
              <w:t>this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4012FE03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.retainAll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33A79374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>;</w:t>
            </w:r>
          </w:p>
          <w:p w14:paraId="3ED0A53A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655F84F9" w14:textId="77777777" w:rsidR="006524F5" w:rsidRPr="006524F5" w:rsidRDefault="006524F5" w:rsidP="006524F5">
            <w:pPr>
              <w:pStyle w:val="a9"/>
            </w:pPr>
          </w:p>
          <w:p w14:paraId="1C7D3BAC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StringSet2 difference(StringSet2 </w:t>
            </w:r>
            <w:r w:rsidRPr="006524F5">
              <w:rPr>
                <w:color w:val="6A3E3E"/>
              </w:rPr>
              <w:t>set</w:t>
            </w:r>
            <w:r w:rsidRPr="006524F5">
              <w:t>) {</w:t>
            </w:r>
          </w:p>
          <w:p w14:paraId="0B66E897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05F597B1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.addAll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7F0055"/>
              </w:rPr>
              <w:t>this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39C90292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rPr>
                <w:color w:val="6A3E3E"/>
              </w:rPr>
              <w:t>newSet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.removeAll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6F746763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newSet</w:t>
            </w:r>
            <w:proofErr w:type="spellEnd"/>
            <w:r w:rsidRPr="006524F5">
              <w:t>;</w:t>
            </w:r>
          </w:p>
          <w:p w14:paraId="5FAF44B0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61EAFA5D" w14:textId="77777777" w:rsidR="006524F5" w:rsidRPr="006524F5" w:rsidRDefault="006524F5" w:rsidP="006524F5">
            <w:pPr>
              <w:pStyle w:val="a9"/>
            </w:pPr>
          </w:p>
          <w:p w14:paraId="0E93A73E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646464"/>
              </w:rPr>
              <w:t>@Override</w:t>
            </w:r>
          </w:p>
          <w:p w14:paraId="5183A6C0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proofErr w:type="spellStart"/>
            <w:r w:rsidRPr="006524F5">
              <w:rPr>
                <w:color w:val="7F0055"/>
              </w:rPr>
              <w:t>boolean</w:t>
            </w:r>
            <w:proofErr w:type="spellEnd"/>
            <w:r w:rsidRPr="006524F5">
              <w:t xml:space="preserve"> equals(Object </w:t>
            </w:r>
            <w:proofErr w:type="spellStart"/>
            <w:r w:rsidRPr="006524F5">
              <w:rPr>
                <w:color w:val="6A3E3E"/>
              </w:rPr>
              <w:t>obj</w:t>
            </w:r>
            <w:proofErr w:type="spellEnd"/>
            <w:r w:rsidRPr="006524F5">
              <w:t>) {</w:t>
            </w:r>
          </w:p>
          <w:p w14:paraId="42A0FA8D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if</w:t>
            </w:r>
            <w:r w:rsidRPr="006524F5">
              <w:t xml:space="preserve"> (</w:t>
            </w:r>
            <w:proofErr w:type="spellStart"/>
            <w:r w:rsidRPr="006524F5">
              <w:rPr>
                <w:color w:val="6A3E3E"/>
              </w:rPr>
              <w:t>obj</w:t>
            </w:r>
            <w:proofErr w:type="spellEnd"/>
            <w:r w:rsidRPr="006524F5">
              <w:t xml:space="preserve"> </w:t>
            </w:r>
            <w:proofErr w:type="spellStart"/>
            <w:r w:rsidRPr="006524F5">
              <w:rPr>
                <w:color w:val="7F0055"/>
              </w:rPr>
              <w:t>instanceof</w:t>
            </w:r>
            <w:proofErr w:type="spellEnd"/>
            <w:r w:rsidRPr="006524F5">
              <w:t xml:space="preserve"> StringSet2 == </w:t>
            </w:r>
            <w:r w:rsidRPr="006524F5">
              <w:rPr>
                <w:color w:val="7F0055"/>
              </w:rPr>
              <w:t>false</w:t>
            </w:r>
            <w:r w:rsidRPr="006524F5">
              <w:t>)</w:t>
            </w:r>
          </w:p>
          <w:p w14:paraId="34B8D528" w14:textId="77777777" w:rsidR="006524F5" w:rsidRPr="006524F5" w:rsidRDefault="006524F5" w:rsidP="006524F5">
            <w:pPr>
              <w:pStyle w:val="a9"/>
            </w:pPr>
            <w:r w:rsidRPr="006524F5">
              <w:t xml:space="preserve">    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r w:rsidRPr="006524F5">
              <w:rPr>
                <w:color w:val="7F0055"/>
              </w:rPr>
              <w:t>false</w:t>
            </w:r>
            <w:r w:rsidRPr="006524F5">
              <w:t>;</w:t>
            </w:r>
          </w:p>
          <w:p w14:paraId="31D62285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r w:rsidRPr="006524F5">
              <w:rPr>
                <w:color w:val="6A3E3E"/>
              </w:rPr>
              <w:t>set</w:t>
            </w:r>
            <w:r w:rsidRPr="006524F5">
              <w:t xml:space="preserve"> = (StringSet2) </w:t>
            </w:r>
            <w:proofErr w:type="spellStart"/>
            <w:r w:rsidRPr="006524F5">
              <w:rPr>
                <w:color w:val="6A3E3E"/>
              </w:rPr>
              <w:t>obj</w:t>
            </w:r>
            <w:proofErr w:type="spellEnd"/>
            <w:r w:rsidRPr="006524F5">
              <w:t>;</w:t>
            </w:r>
          </w:p>
          <w:p w14:paraId="7EF70AA0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7F0055"/>
              </w:rPr>
              <w:t>this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r w:rsidRPr="006524F5">
              <w:t>.equals</w:t>
            </w:r>
            <w:proofErr w:type="spellEnd"/>
            <w:r w:rsidRPr="006524F5">
              <w:t>(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</w:t>
            </w:r>
            <w:r w:rsidRPr="006524F5">
              <w:rPr>
                <w:color w:val="0000C0"/>
              </w:rPr>
              <w:t>list</w:t>
            </w:r>
            <w:proofErr w:type="spellEnd"/>
            <w:r w:rsidRPr="006524F5">
              <w:t>);</w:t>
            </w:r>
          </w:p>
          <w:p w14:paraId="665F92CF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7B90049C" w14:textId="77777777" w:rsidR="006524F5" w:rsidRPr="006524F5" w:rsidRDefault="006524F5" w:rsidP="006524F5">
            <w:pPr>
              <w:pStyle w:val="a9"/>
            </w:pPr>
          </w:p>
          <w:p w14:paraId="5F0DC6B6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String[] </w:t>
            </w:r>
            <w:proofErr w:type="spellStart"/>
            <w:r w:rsidRPr="006524F5">
              <w:t>toArray</w:t>
            </w:r>
            <w:proofErr w:type="spellEnd"/>
            <w:r w:rsidRPr="006524F5">
              <w:t>() {</w:t>
            </w:r>
          </w:p>
          <w:p w14:paraId="2E8D1FA4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return</w:t>
            </w:r>
            <w:r w:rsidRPr="006524F5">
              <w:t xml:space="preserve"> </w:t>
            </w:r>
            <w:proofErr w:type="spellStart"/>
            <w:r w:rsidRPr="006524F5">
              <w:rPr>
                <w:color w:val="0000C0"/>
              </w:rPr>
              <w:t>list</w:t>
            </w:r>
            <w:r w:rsidRPr="006524F5">
              <w:t>.toArray</w:t>
            </w:r>
            <w:proofErr w:type="spellEnd"/>
            <w:r w:rsidRPr="006524F5">
              <w:t>(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String[0]);</w:t>
            </w:r>
          </w:p>
          <w:p w14:paraId="7703A327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6197016F" w14:textId="77777777" w:rsidR="006524F5" w:rsidRPr="006524F5" w:rsidRDefault="006524F5" w:rsidP="006524F5">
            <w:pPr>
              <w:pStyle w:val="a9"/>
            </w:pPr>
            <w:r w:rsidRPr="006524F5">
              <w:t>}</w:t>
            </w:r>
          </w:p>
          <w:p w14:paraId="791ED94F" w14:textId="77777777" w:rsidR="006524F5" w:rsidRPr="006524F5" w:rsidRDefault="006524F5" w:rsidP="006524F5">
            <w:pPr>
              <w:pStyle w:val="a9"/>
            </w:pPr>
          </w:p>
          <w:p w14:paraId="2F83B1AC" w14:textId="77777777" w:rsidR="006524F5" w:rsidRPr="006524F5" w:rsidRDefault="006524F5" w:rsidP="006524F5">
            <w:pPr>
              <w:pStyle w:val="a9"/>
            </w:pPr>
          </w:p>
          <w:p w14:paraId="6A43E4A1" w14:textId="77777777" w:rsidR="006524F5" w:rsidRPr="006524F5" w:rsidRDefault="006524F5" w:rsidP="006524F5">
            <w:pPr>
              <w:pStyle w:val="a9"/>
            </w:pP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r w:rsidRPr="006524F5">
              <w:rPr>
                <w:color w:val="7F0055"/>
              </w:rPr>
              <w:t>class</w:t>
            </w:r>
            <w:r w:rsidRPr="006524F5">
              <w:t xml:space="preserve"> Example2 {</w:t>
            </w:r>
          </w:p>
          <w:p w14:paraId="49A6E9D3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</w:p>
          <w:p w14:paraId="23652EBA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static</w:t>
            </w:r>
            <w:r w:rsidRPr="006524F5">
              <w:t xml:space="preserve"> </w:t>
            </w:r>
            <w:r w:rsidRPr="006524F5">
              <w:rPr>
                <w:color w:val="7F0055"/>
              </w:rPr>
              <w:t>void</w:t>
            </w:r>
            <w:r w:rsidRPr="006524F5">
              <w:t xml:space="preserve"> print(String </w:t>
            </w:r>
            <w:proofErr w:type="spellStart"/>
            <w:r w:rsidRPr="006524F5">
              <w:rPr>
                <w:color w:val="6A3E3E"/>
              </w:rPr>
              <w:t>msg</w:t>
            </w:r>
            <w:proofErr w:type="spellEnd"/>
            <w:r w:rsidRPr="006524F5">
              <w:t xml:space="preserve">, StringSet2 </w:t>
            </w:r>
            <w:r w:rsidRPr="006524F5">
              <w:rPr>
                <w:color w:val="6A3E3E"/>
              </w:rPr>
              <w:t>set</w:t>
            </w:r>
            <w:r w:rsidRPr="006524F5">
              <w:t>) {</w:t>
            </w:r>
          </w:p>
          <w:p w14:paraId="7BBE5EB2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String[] </w:t>
            </w:r>
            <w:r w:rsidRPr="006524F5">
              <w:rPr>
                <w:color w:val="6A3E3E"/>
              </w:rPr>
              <w:t>a</w:t>
            </w:r>
            <w:r w:rsidRPr="006524F5">
              <w:t xml:space="preserve"> = </w:t>
            </w:r>
            <w:proofErr w:type="spellStart"/>
            <w:r w:rsidRPr="006524F5">
              <w:rPr>
                <w:color w:val="6A3E3E"/>
              </w:rPr>
              <w:t>set</w:t>
            </w:r>
            <w:r w:rsidRPr="006524F5">
              <w:t>.toArray</w:t>
            </w:r>
            <w:proofErr w:type="spellEnd"/>
            <w:r w:rsidRPr="006524F5">
              <w:t>();</w:t>
            </w:r>
          </w:p>
          <w:p w14:paraId="5143DDA8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t>Arrays.sort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a</w:t>
            </w:r>
            <w:r w:rsidRPr="006524F5">
              <w:t>);</w:t>
            </w:r>
          </w:p>
          <w:p w14:paraId="339B4DC6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 </w:t>
            </w:r>
            <w:r w:rsidRPr="006524F5">
              <w:rPr>
                <w:color w:val="6A3E3E"/>
              </w:rPr>
              <w:t>temp</w:t>
            </w:r>
            <w:r w:rsidRPr="006524F5">
              <w:t xml:space="preserve"> = </w:t>
            </w:r>
            <w:proofErr w:type="spellStart"/>
            <w:r w:rsidRPr="006524F5">
              <w:t>Arrays.toString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a</w:t>
            </w:r>
            <w:r w:rsidRPr="006524F5">
              <w:t>);</w:t>
            </w:r>
          </w:p>
          <w:p w14:paraId="6803734D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proofErr w:type="spellStart"/>
            <w:r w:rsidRPr="006524F5">
              <w:t>System.</w:t>
            </w:r>
            <w:r w:rsidRPr="006524F5">
              <w:rPr>
                <w:color w:val="0000C0"/>
              </w:rPr>
              <w:t>out</w:t>
            </w:r>
            <w:r w:rsidRPr="006524F5">
              <w:t>.printf</w:t>
            </w:r>
            <w:proofErr w:type="spellEnd"/>
            <w:r w:rsidRPr="006524F5">
              <w:t>(</w:t>
            </w:r>
            <w:r w:rsidRPr="006524F5">
              <w:rPr>
                <w:color w:val="2A00FF"/>
              </w:rPr>
              <w:t>"%s: %s\n"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msg</w:t>
            </w:r>
            <w:proofErr w:type="spellEnd"/>
            <w:r w:rsidRPr="006524F5">
              <w:t xml:space="preserve">, </w:t>
            </w:r>
            <w:r w:rsidRPr="006524F5">
              <w:rPr>
                <w:color w:val="6A3E3E"/>
              </w:rPr>
              <w:t>temp</w:t>
            </w:r>
            <w:r w:rsidRPr="006524F5">
              <w:t xml:space="preserve">);    </w:t>
            </w:r>
          </w:p>
          <w:p w14:paraId="676B5106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1B103D48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</w:p>
          <w:p w14:paraId="590BAE6C" w14:textId="77777777" w:rsidR="006524F5" w:rsidRPr="006524F5" w:rsidRDefault="006524F5" w:rsidP="006524F5">
            <w:pPr>
              <w:pStyle w:val="a9"/>
            </w:pPr>
            <w:r w:rsidRPr="006524F5">
              <w:t xml:space="preserve">    </w:t>
            </w:r>
            <w:r w:rsidRPr="006524F5">
              <w:rPr>
                <w:color w:val="7F0055"/>
              </w:rPr>
              <w:t>public</w:t>
            </w:r>
            <w:r w:rsidRPr="006524F5">
              <w:t xml:space="preserve"> </w:t>
            </w:r>
            <w:r w:rsidRPr="006524F5">
              <w:rPr>
                <w:color w:val="7F0055"/>
              </w:rPr>
              <w:t>static</w:t>
            </w:r>
            <w:r w:rsidRPr="006524F5">
              <w:t xml:space="preserve"> </w:t>
            </w:r>
            <w:r w:rsidRPr="006524F5">
              <w:rPr>
                <w:color w:val="7F0055"/>
              </w:rPr>
              <w:t>void</w:t>
            </w:r>
            <w:r w:rsidRPr="006524F5">
              <w:t xml:space="preserve"> main(String[] </w:t>
            </w:r>
            <w:proofErr w:type="spellStart"/>
            <w:r w:rsidRPr="006524F5">
              <w:rPr>
                <w:color w:val="6A3E3E"/>
              </w:rPr>
              <w:t>args</w:t>
            </w:r>
            <w:proofErr w:type="spellEnd"/>
            <w:r w:rsidRPr="006524F5">
              <w:t>) {</w:t>
            </w:r>
          </w:p>
          <w:p w14:paraId="302F5913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r w:rsidRPr="006524F5">
              <w:rPr>
                <w:color w:val="6A3E3E"/>
              </w:rPr>
              <w:t>A</w:t>
            </w:r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237900B3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for</w:t>
            </w:r>
            <w:r w:rsidRPr="006524F5">
              <w:t xml:space="preserve"> (</w:t>
            </w:r>
            <w:proofErr w:type="spellStart"/>
            <w:r w:rsidRPr="006524F5">
              <w:rPr>
                <w:color w:val="7F0055"/>
              </w:rPr>
              <w:t>int</w:t>
            </w:r>
            <w:proofErr w:type="spellEnd"/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= 0;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&lt; 20; ++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>) {</w:t>
            </w:r>
          </w:p>
          <w:p w14:paraId="741CA1D9" w14:textId="77777777" w:rsidR="006524F5" w:rsidRPr="006524F5" w:rsidRDefault="006524F5" w:rsidP="006524F5">
            <w:pPr>
              <w:pStyle w:val="a9"/>
            </w:pPr>
            <w:r w:rsidRPr="006524F5">
              <w:lastRenderedPageBreak/>
              <w:t xml:space="preserve">            String </w:t>
            </w:r>
            <w:r w:rsidRPr="006524F5">
              <w:rPr>
                <w:color w:val="6A3E3E"/>
              </w:rPr>
              <w:t>s</w:t>
            </w:r>
            <w:r w:rsidRPr="006524F5">
              <w:t xml:space="preserve"> = </w:t>
            </w:r>
            <w:proofErr w:type="spellStart"/>
            <w:r w:rsidRPr="006524F5">
              <w:t>String.format</w:t>
            </w:r>
            <w:proofErr w:type="spellEnd"/>
            <w:r w:rsidRPr="006524F5">
              <w:t>(</w:t>
            </w:r>
            <w:r w:rsidRPr="006524F5">
              <w:rPr>
                <w:color w:val="2A00FF"/>
              </w:rPr>
              <w:t>"%02d"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>);</w:t>
            </w:r>
          </w:p>
          <w:p w14:paraId="097A0556" w14:textId="77777777" w:rsidR="006524F5" w:rsidRPr="006524F5" w:rsidRDefault="006524F5" w:rsidP="006524F5">
            <w:pPr>
              <w:pStyle w:val="a9"/>
            </w:pPr>
            <w:r w:rsidRPr="006524F5">
              <w:t xml:space="preserve">           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.add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292B5F54" w14:textId="77777777" w:rsidR="006524F5" w:rsidRPr="006524F5" w:rsidRDefault="006524F5" w:rsidP="006524F5">
            <w:pPr>
              <w:pStyle w:val="a9"/>
            </w:pPr>
            <w:r w:rsidRPr="006524F5">
              <w:t xml:space="preserve">        }</w:t>
            </w:r>
          </w:p>
          <w:p w14:paraId="7FF4DDFF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>"A"</w:t>
            </w:r>
            <w:r w:rsidRPr="006524F5">
              <w:t xml:space="preserve">, </w:t>
            </w:r>
            <w:r w:rsidRPr="006524F5">
              <w:rPr>
                <w:color w:val="6A3E3E"/>
              </w:rPr>
              <w:t>A</w:t>
            </w:r>
            <w:r w:rsidRPr="006524F5">
              <w:t>);</w:t>
            </w:r>
          </w:p>
          <w:p w14:paraId="6FF58096" w14:textId="77777777" w:rsidR="006524F5" w:rsidRPr="006524F5" w:rsidRDefault="006524F5" w:rsidP="006524F5">
            <w:pPr>
              <w:pStyle w:val="a9"/>
            </w:pPr>
          </w:p>
          <w:p w14:paraId="3852EB8F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r w:rsidRPr="006524F5">
              <w:rPr>
                <w:color w:val="6A3E3E"/>
              </w:rPr>
              <w:t>B</w:t>
            </w:r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6023AA88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for</w:t>
            </w:r>
            <w:r w:rsidRPr="006524F5">
              <w:t xml:space="preserve"> (</w:t>
            </w:r>
            <w:proofErr w:type="spellStart"/>
            <w:r w:rsidRPr="006524F5">
              <w:rPr>
                <w:color w:val="7F0055"/>
              </w:rPr>
              <w:t>int</w:t>
            </w:r>
            <w:proofErr w:type="spellEnd"/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= 0;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&lt; 20;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+= 2) {</w:t>
            </w:r>
          </w:p>
          <w:p w14:paraId="53521E96" w14:textId="77777777" w:rsidR="006524F5" w:rsidRPr="006524F5" w:rsidRDefault="006524F5" w:rsidP="006524F5">
            <w:pPr>
              <w:pStyle w:val="a9"/>
            </w:pPr>
            <w:r w:rsidRPr="006524F5">
              <w:t xml:space="preserve">            String </w:t>
            </w:r>
            <w:r w:rsidRPr="006524F5">
              <w:rPr>
                <w:color w:val="6A3E3E"/>
              </w:rPr>
              <w:t>s</w:t>
            </w:r>
            <w:r w:rsidRPr="006524F5">
              <w:t xml:space="preserve"> = </w:t>
            </w:r>
            <w:proofErr w:type="spellStart"/>
            <w:r w:rsidRPr="006524F5">
              <w:t>String.format</w:t>
            </w:r>
            <w:proofErr w:type="spellEnd"/>
            <w:r w:rsidRPr="006524F5">
              <w:t>(</w:t>
            </w:r>
            <w:r w:rsidRPr="006524F5">
              <w:rPr>
                <w:color w:val="2A00FF"/>
              </w:rPr>
              <w:t>"%02d"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>);</w:t>
            </w:r>
          </w:p>
          <w:p w14:paraId="106C5203" w14:textId="77777777" w:rsidR="006524F5" w:rsidRPr="006524F5" w:rsidRDefault="006524F5" w:rsidP="006524F5">
            <w:pPr>
              <w:pStyle w:val="a9"/>
            </w:pPr>
            <w:r w:rsidRPr="006524F5">
              <w:t xml:space="preserve">            </w:t>
            </w:r>
            <w:proofErr w:type="spellStart"/>
            <w:r w:rsidRPr="006524F5">
              <w:rPr>
                <w:color w:val="6A3E3E"/>
              </w:rPr>
              <w:t>B</w:t>
            </w:r>
            <w:r w:rsidRPr="006524F5">
              <w:t>.add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2692F7B0" w14:textId="77777777" w:rsidR="006524F5" w:rsidRPr="006524F5" w:rsidRDefault="006524F5" w:rsidP="006524F5">
            <w:pPr>
              <w:pStyle w:val="a9"/>
            </w:pPr>
            <w:r w:rsidRPr="006524F5">
              <w:t xml:space="preserve">        }</w:t>
            </w:r>
          </w:p>
          <w:p w14:paraId="6F34D00F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>"B"</w:t>
            </w:r>
            <w:r w:rsidRPr="006524F5">
              <w:t xml:space="preserve">, </w:t>
            </w:r>
            <w:r w:rsidRPr="006524F5">
              <w:rPr>
                <w:color w:val="6A3E3E"/>
              </w:rPr>
              <w:t>B</w:t>
            </w:r>
            <w:r w:rsidRPr="006524F5">
              <w:t>);</w:t>
            </w:r>
          </w:p>
          <w:p w14:paraId="581EC755" w14:textId="77777777" w:rsidR="006524F5" w:rsidRPr="006524F5" w:rsidRDefault="006524F5" w:rsidP="006524F5">
            <w:pPr>
              <w:pStyle w:val="a9"/>
            </w:pPr>
          </w:p>
          <w:p w14:paraId="2FD1F9B2" w14:textId="77777777" w:rsidR="006524F5" w:rsidRPr="006524F5" w:rsidRDefault="006524F5" w:rsidP="006524F5">
            <w:pPr>
              <w:pStyle w:val="a9"/>
            </w:pPr>
            <w:r w:rsidRPr="006524F5">
              <w:t xml:space="preserve">        StringSet2 </w:t>
            </w:r>
            <w:r w:rsidRPr="006524F5">
              <w:rPr>
                <w:color w:val="6A3E3E"/>
              </w:rPr>
              <w:t>C</w:t>
            </w:r>
            <w:r w:rsidRPr="006524F5">
              <w:t xml:space="preserve"> = </w:t>
            </w:r>
            <w:r w:rsidRPr="006524F5">
              <w:rPr>
                <w:color w:val="7F0055"/>
              </w:rPr>
              <w:t>new</w:t>
            </w:r>
            <w:r w:rsidRPr="006524F5">
              <w:t xml:space="preserve"> StringSet2();</w:t>
            </w:r>
          </w:p>
          <w:p w14:paraId="2564F822" w14:textId="77777777" w:rsidR="006524F5" w:rsidRPr="006524F5" w:rsidRDefault="006524F5" w:rsidP="006524F5">
            <w:pPr>
              <w:pStyle w:val="a9"/>
            </w:pPr>
            <w:r w:rsidRPr="006524F5">
              <w:t xml:space="preserve">        </w:t>
            </w:r>
            <w:r w:rsidRPr="006524F5">
              <w:rPr>
                <w:color w:val="7F0055"/>
              </w:rPr>
              <w:t>for</w:t>
            </w:r>
            <w:r w:rsidRPr="006524F5">
              <w:t xml:space="preserve"> (</w:t>
            </w:r>
            <w:proofErr w:type="spellStart"/>
            <w:r w:rsidRPr="006524F5">
              <w:rPr>
                <w:color w:val="7F0055"/>
              </w:rPr>
              <w:t>int</w:t>
            </w:r>
            <w:proofErr w:type="spellEnd"/>
            <w:r w:rsidRPr="006524F5">
              <w:t xml:space="preserve">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= 0;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&lt; 20;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 xml:space="preserve"> += 3) {</w:t>
            </w:r>
          </w:p>
          <w:p w14:paraId="2D8FFB5B" w14:textId="77777777" w:rsidR="006524F5" w:rsidRPr="006524F5" w:rsidRDefault="006524F5" w:rsidP="006524F5">
            <w:pPr>
              <w:pStyle w:val="a9"/>
            </w:pPr>
            <w:r w:rsidRPr="006524F5">
              <w:t xml:space="preserve">            String </w:t>
            </w:r>
            <w:r w:rsidRPr="006524F5">
              <w:rPr>
                <w:color w:val="6A3E3E"/>
              </w:rPr>
              <w:t>s</w:t>
            </w:r>
            <w:r w:rsidRPr="006524F5">
              <w:t xml:space="preserve"> = </w:t>
            </w:r>
            <w:proofErr w:type="spellStart"/>
            <w:r w:rsidRPr="006524F5">
              <w:t>String.format</w:t>
            </w:r>
            <w:proofErr w:type="spellEnd"/>
            <w:r w:rsidRPr="006524F5">
              <w:t>(</w:t>
            </w:r>
            <w:r w:rsidRPr="006524F5">
              <w:rPr>
                <w:color w:val="2A00FF"/>
              </w:rPr>
              <w:t>"%02d"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i</w:t>
            </w:r>
            <w:proofErr w:type="spellEnd"/>
            <w:r w:rsidRPr="006524F5">
              <w:t>);</w:t>
            </w:r>
          </w:p>
          <w:p w14:paraId="07AAA515" w14:textId="77777777" w:rsidR="006524F5" w:rsidRPr="006524F5" w:rsidRDefault="006524F5" w:rsidP="006524F5">
            <w:pPr>
              <w:pStyle w:val="a9"/>
            </w:pPr>
            <w:r w:rsidRPr="006524F5">
              <w:t xml:space="preserve">            </w:t>
            </w:r>
            <w:proofErr w:type="spellStart"/>
            <w:r w:rsidRPr="006524F5">
              <w:rPr>
                <w:color w:val="6A3E3E"/>
              </w:rPr>
              <w:t>C</w:t>
            </w:r>
            <w:r w:rsidRPr="006524F5">
              <w:t>.add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s</w:t>
            </w:r>
            <w:r w:rsidRPr="006524F5">
              <w:t>);</w:t>
            </w:r>
          </w:p>
          <w:p w14:paraId="388BD3FF" w14:textId="77777777" w:rsidR="006524F5" w:rsidRPr="006524F5" w:rsidRDefault="006524F5" w:rsidP="006524F5">
            <w:pPr>
              <w:pStyle w:val="a9"/>
            </w:pPr>
            <w:r w:rsidRPr="006524F5">
              <w:t xml:space="preserve">        }</w:t>
            </w:r>
          </w:p>
          <w:p w14:paraId="6750AE68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>"C"</w:t>
            </w:r>
            <w:r w:rsidRPr="006524F5">
              <w:t xml:space="preserve">, </w:t>
            </w:r>
            <w:r w:rsidRPr="006524F5">
              <w:rPr>
                <w:color w:val="6A3E3E"/>
              </w:rPr>
              <w:t>C</w:t>
            </w:r>
            <w:r w:rsidRPr="006524F5">
              <w:t>);</w:t>
            </w:r>
          </w:p>
          <w:p w14:paraId="1D3FC4A5" w14:textId="77777777" w:rsidR="006524F5" w:rsidRPr="006524F5" w:rsidRDefault="006524F5" w:rsidP="006524F5">
            <w:pPr>
              <w:pStyle w:val="a9"/>
            </w:pPr>
          </w:p>
          <w:p w14:paraId="3267A0E5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"A </w:t>
            </w:r>
            <w:r w:rsidRPr="006524F5">
              <w:rPr>
                <w:rFonts w:hint="eastAsia"/>
                <w:color w:val="2A00FF"/>
              </w:rPr>
              <w:t>합집합</w:t>
            </w:r>
            <w:r w:rsidRPr="006524F5">
              <w:rPr>
                <w:color w:val="2A00FF"/>
              </w:rPr>
              <w:t xml:space="preserve"> B"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.union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B</w:t>
            </w:r>
            <w:r w:rsidRPr="006524F5">
              <w:t>));</w:t>
            </w:r>
          </w:p>
          <w:p w14:paraId="4C943873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"A </w:t>
            </w:r>
            <w:r w:rsidRPr="006524F5">
              <w:rPr>
                <w:rFonts w:hint="eastAsia"/>
                <w:color w:val="2A00FF"/>
              </w:rPr>
              <w:t>교집합</w:t>
            </w:r>
            <w:r w:rsidRPr="006524F5">
              <w:rPr>
                <w:color w:val="2A00FF"/>
              </w:rPr>
              <w:t xml:space="preserve"> B"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.intersection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B</w:t>
            </w:r>
            <w:r w:rsidRPr="006524F5">
              <w:t>));</w:t>
            </w:r>
          </w:p>
          <w:p w14:paraId="6D4663A6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"A </w:t>
            </w:r>
            <w:r w:rsidRPr="006524F5">
              <w:rPr>
                <w:rFonts w:hint="eastAsia"/>
                <w:color w:val="2A00FF"/>
              </w:rPr>
              <w:t>합집합</w:t>
            </w:r>
            <w:r w:rsidRPr="006524F5">
              <w:rPr>
                <w:color w:val="2A00FF"/>
              </w:rPr>
              <w:t xml:space="preserve"> C"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.union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C</w:t>
            </w:r>
            <w:r w:rsidRPr="006524F5">
              <w:t>));</w:t>
            </w:r>
          </w:p>
          <w:p w14:paraId="4069C945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"A </w:t>
            </w:r>
            <w:r w:rsidRPr="006524F5">
              <w:rPr>
                <w:rFonts w:hint="eastAsia"/>
                <w:color w:val="2A00FF"/>
              </w:rPr>
              <w:t>교집합</w:t>
            </w:r>
            <w:r w:rsidRPr="006524F5">
              <w:rPr>
                <w:color w:val="2A00FF"/>
              </w:rPr>
              <w:t xml:space="preserve"> C"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.intersection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C</w:t>
            </w:r>
            <w:r w:rsidRPr="006524F5">
              <w:t>));</w:t>
            </w:r>
          </w:p>
          <w:p w14:paraId="355B408C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"B </w:t>
            </w:r>
            <w:r w:rsidRPr="006524F5">
              <w:rPr>
                <w:rFonts w:hint="eastAsia"/>
                <w:color w:val="2A00FF"/>
              </w:rPr>
              <w:t>합집합</w:t>
            </w:r>
            <w:r w:rsidRPr="006524F5">
              <w:rPr>
                <w:color w:val="2A00FF"/>
              </w:rPr>
              <w:t xml:space="preserve"> C"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B</w:t>
            </w:r>
            <w:r w:rsidRPr="006524F5">
              <w:t>.union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C</w:t>
            </w:r>
            <w:r w:rsidRPr="006524F5">
              <w:t>));</w:t>
            </w:r>
          </w:p>
          <w:p w14:paraId="08C80498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"B </w:t>
            </w:r>
            <w:r w:rsidRPr="006524F5">
              <w:rPr>
                <w:rFonts w:hint="eastAsia"/>
                <w:color w:val="2A00FF"/>
              </w:rPr>
              <w:t>교집합</w:t>
            </w:r>
            <w:r w:rsidRPr="006524F5">
              <w:rPr>
                <w:color w:val="2A00FF"/>
              </w:rPr>
              <w:t xml:space="preserve"> C"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B</w:t>
            </w:r>
            <w:r w:rsidRPr="006524F5">
              <w:t>.intersection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C</w:t>
            </w:r>
            <w:r w:rsidRPr="006524F5">
              <w:t>));</w:t>
            </w:r>
          </w:p>
          <w:p w14:paraId="7C64E480" w14:textId="77777777" w:rsidR="006524F5" w:rsidRPr="006524F5" w:rsidRDefault="006524F5" w:rsidP="006524F5">
            <w:pPr>
              <w:pStyle w:val="a9"/>
            </w:pPr>
            <w:r w:rsidRPr="006524F5">
              <w:t xml:space="preserve">        print(</w:t>
            </w:r>
            <w:r w:rsidRPr="006524F5">
              <w:rPr>
                <w:color w:val="2A00FF"/>
              </w:rPr>
              <w:t xml:space="preserve">"A </w:t>
            </w:r>
            <w:proofErr w:type="spellStart"/>
            <w:r w:rsidRPr="006524F5">
              <w:rPr>
                <w:rFonts w:hint="eastAsia"/>
                <w:color w:val="2A00FF"/>
              </w:rPr>
              <w:t>차집합</w:t>
            </w:r>
            <w:proofErr w:type="spellEnd"/>
            <w:r w:rsidRPr="006524F5">
              <w:rPr>
                <w:color w:val="2A00FF"/>
              </w:rPr>
              <w:t xml:space="preserve"> B"</w:t>
            </w:r>
            <w:r w:rsidRPr="006524F5">
              <w:t xml:space="preserve">, </w:t>
            </w:r>
            <w:proofErr w:type="spellStart"/>
            <w:r w:rsidRPr="006524F5">
              <w:rPr>
                <w:color w:val="6A3E3E"/>
              </w:rPr>
              <w:t>A</w:t>
            </w:r>
            <w:r w:rsidRPr="006524F5">
              <w:t>.difference</w:t>
            </w:r>
            <w:proofErr w:type="spellEnd"/>
            <w:r w:rsidRPr="006524F5">
              <w:t>(</w:t>
            </w:r>
            <w:r w:rsidRPr="006524F5">
              <w:rPr>
                <w:color w:val="6A3E3E"/>
              </w:rPr>
              <w:t>B</w:t>
            </w:r>
            <w:r w:rsidRPr="006524F5">
              <w:t xml:space="preserve">));        </w:t>
            </w:r>
          </w:p>
          <w:p w14:paraId="459F05ED" w14:textId="77777777" w:rsidR="006524F5" w:rsidRPr="006524F5" w:rsidRDefault="006524F5" w:rsidP="006524F5">
            <w:pPr>
              <w:pStyle w:val="a9"/>
            </w:pPr>
            <w:r w:rsidRPr="006524F5">
              <w:t xml:space="preserve">    }</w:t>
            </w:r>
          </w:p>
          <w:p w14:paraId="00B31FA8" w14:textId="77777777" w:rsidR="006524F5" w:rsidRPr="006524F5" w:rsidRDefault="006524F5" w:rsidP="006524F5">
            <w:pPr>
              <w:pStyle w:val="a9"/>
            </w:pPr>
            <w:r w:rsidRPr="006524F5">
              <w:t>}</w:t>
            </w:r>
          </w:p>
          <w:p w14:paraId="655F7ED9" w14:textId="0A358D74" w:rsidR="001927AE" w:rsidRPr="006524F5" w:rsidRDefault="001927AE" w:rsidP="006524F5">
            <w:pPr>
              <w:pStyle w:val="a9"/>
            </w:pPr>
          </w:p>
        </w:tc>
      </w:tr>
    </w:tbl>
    <w:p w14:paraId="20BE3B83" w14:textId="444ED33F" w:rsidR="006524F5" w:rsidRDefault="00566E11" w:rsidP="006524F5">
      <w:pPr>
        <w:pStyle w:val="2"/>
      </w:pPr>
      <w:r>
        <w:lastRenderedPageBreak/>
        <w:br w:type="page"/>
      </w:r>
      <w:bookmarkStart w:id="25" w:name="_Toc466919572"/>
      <w:r w:rsidR="006524F5">
        <w:rPr>
          <w:rFonts w:hint="eastAsia"/>
        </w:rPr>
        <w:lastRenderedPageBreak/>
        <w:t>구현3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24F5" w14:paraId="6E78D1C6" w14:textId="77777777" w:rsidTr="00341026">
        <w:tc>
          <w:tcPr>
            <w:tcW w:w="10456" w:type="dxa"/>
          </w:tcPr>
          <w:p w14:paraId="10065287" w14:textId="77777777" w:rsidR="006524F5" w:rsidRDefault="006524F5" w:rsidP="006524F5">
            <w:pPr>
              <w:pStyle w:val="a9"/>
            </w:pPr>
            <w:r>
              <w:rPr>
                <w:color w:val="7F0055"/>
              </w:rPr>
              <w:t>package</w:t>
            </w:r>
            <w:r>
              <w:t xml:space="preserve"> </w:t>
            </w:r>
            <w:proofErr w:type="spellStart"/>
            <w:r>
              <w:t>net.skhu.stringSet</w:t>
            </w:r>
            <w:proofErr w:type="spellEnd"/>
            <w:r>
              <w:t>;</w:t>
            </w:r>
          </w:p>
          <w:p w14:paraId="5D98C495" w14:textId="77777777" w:rsidR="006524F5" w:rsidRDefault="006524F5" w:rsidP="006524F5">
            <w:pPr>
              <w:pStyle w:val="a9"/>
            </w:pPr>
          </w:p>
          <w:p w14:paraId="48BA632B" w14:textId="77777777" w:rsidR="006524F5" w:rsidRDefault="006524F5" w:rsidP="006524F5">
            <w:pPr>
              <w:pStyle w:val="a9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java.util.Arrays</w:t>
            </w:r>
            <w:proofErr w:type="spellEnd"/>
            <w:r>
              <w:t>;</w:t>
            </w:r>
          </w:p>
          <w:p w14:paraId="317B36B3" w14:textId="77777777" w:rsidR="006524F5" w:rsidRDefault="006524F5" w:rsidP="006524F5">
            <w:pPr>
              <w:pStyle w:val="a9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java.util.TreeSet</w:t>
            </w:r>
            <w:proofErr w:type="spellEnd"/>
            <w:r>
              <w:t>;</w:t>
            </w:r>
          </w:p>
          <w:p w14:paraId="5EEE2ED7" w14:textId="77777777" w:rsidR="006524F5" w:rsidRDefault="006524F5" w:rsidP="006524F5">
            <w:pPr>
              <w:pStyle w:val="a9"/>
            </w:pPr>
          </w:p>
          <w:p w14:paraId="7287E8AF" w14:textId="77777777" w:rsidR="006524F5" w:rsidRDefault="006524F5" w:rsidP="006524F5">
            <w:pPr>
              <w:pStyle w:val="a9"/>
            </w:pPr>
            <w:r>
              <w:rPr>
                <w:color w:val="7F0055"/>
              </w:rPr>
              <w:t>class</w:t>
            </w:r>
            <w:r>
              <w:t xml:space="preserve"> StringSet3 {</w:t>
            </w:r>
          </w:p>
          <w:p w14:paraId="62F68812" w14:textId="77777777" w:rsidR="006524F5" w:rsidRDefault="006524F5" w:rsidP="006524F5">
            <w:pPr>
              <w:pStyle w:val="a9"/>
            </w:pPr>
            <w:r>
              <w:t xml:space="preserve">    </w:t>
            </w:r>
            <w:proofErr w:type="spellStart"/>
            <w:r>
              <w:t>TreeSet</w:t>
            </w:r>
            <w:proofErr w:type="spellEnd"/>
            <w:r>
              <w:t xml:space="preserve">&lt;String&gt; </w:t>
            </w:r>
            <w:r>
              <w:rPr>
                <w:color w:val="0000C0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TreeSet</w:t>
            </w:r>
            <w:proofErr w:type="spellEnd"/>
            <w:r>
              <w:t>&lt;String&gt;();</w:t>
            </w:r>
          </w:p>
          <w:p w14:paraId="26CEF62E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6CC6FBCE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28B6F769" w14:textId="77777777" w:rsidR="006524F5" w:rsidRDefault="006524F5" w:rsidP="006524F5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0000C0"/>
              </w:rPr>
              <w:t>list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0E3E4E70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0753E99F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39361E74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remove(String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6C3B09A0" w14:textId="77777777" w:rsidR="006524F5" w:rsidRDefault="006524F5" w:rsidP="006524F5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0000C0"/>
              </w:rPr>
              <w:t>list</w:t>
            </w:r>
            <w:r>
              <w:t>.remove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2FED35E3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3A391B8F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3BE30B7A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contains(String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103C0896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list</w:t>
            </w:r>
            <w:r>
              <w:t>.contains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6A221DFC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39E52EEE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284626E5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StringSet3 union(StringSet3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264EEF24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3D390AA6" w14:textId="77777777" w:rsidR="006524F5" w:rsidRDefault="006524F5" w:rsidP="006524F5">
            <w:pPr>
              <w:pStyle w:val="a9"/>
            </w:pPr>
            <w:r>
              <w:t xml:space="preserve">        </w:t>
            </w:r>
            <w:proofErr w:type="spellStart"/>
            <w:r>
              <w:rPr>
                <w:color w:val="6A3E3E"/>
              </w:rPr>
              <w:t>newSet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.addAll</w:t>
            </w:r>
            <w:proofErr w:type="spellEnd"/>
            <w:r>
              <w:t>(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505A6296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</w:t>
            </w:r>
          </w:p>
          <w:p w14:paraId="3684FDFE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newSet</w:t>
            </w:r>
            <w:r>
              <w:t>.contains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 xml:space="preserve">) == </w:t>
            </w:r>
            <w:r>
              <w:rPr>
                <w:color w:val="7F0055"/>
              </w:rPr>
              <w:t>false</w:t>
            </w:r>
            <w:r>
              <w:t>)</w:t>
            </w:r>
          </w:p>
          <w:p w14:paraId="2710C986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    </w:t>
            </w:r>
            <w:proofErr w:type="spellStart"/>
            <w:r>
              <w:rPr>
                <w:color w:val="6A3E3E"/>
              </w:rPr>
              <w:t>newSet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4A0FE1C3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5E54C5A3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752EE936" w14:textId="77777777" w:rsidR="006524F5" w:rsidRDefault="006524F5" w:rsidP="006524F5">
            <w:pPr>
              <w:pStyle w:val="a9"/>
            </w:pPr>
          </w:p>
          <w:p w14:paraId="23B5A525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StringSet3 intersection(StringSet3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0A8D3EE8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67B3022D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0000C0"/>
              </w:rPr>
              <w:t>list</w:t>
            </w:r>
            <w:r>
              <w:t>)</w:t>
            </w:r>
          </w:p>
          <w:p w14:paraId="59676584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set</w:t>
            </w:r>
            <w:r>
              <w:t>.contains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))</w:t>
            </w:r>
          </w:p>
          <w:p w14:paraId="6EAE6BBE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    </w:t>
            </w:r>
            <w:proofErr w:type="spellStart"/>
            <w:r>
              <w:rPr>
                <w:color w:val="6A3E3E"/>
              </w:rPr>
              <w:t>newSet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34683C5A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1DE02AEE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3BDBA4F5" w14:textId="77777777" w:rsidR="006524F5" w:rsidRDefault="006524F5" w:rsidP="006524F5">
            <w:pPr>
              <w:pStyle w:val="a9"/>
            </w:pPr>
          </w:p>
          <w:p w14:paraId="74542331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StringSet3 difference(StringSet3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5AD706FC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0633D8E0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0000C0"/>
              </w:rPr>
              <w:t>list</w:t>
            </w:r>
            <w:r>
              <w:t>)</w:t>
            </w:r>
          </w:p>
          <w:p w14:paraId="0E13CF5D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set</w:t>
            </w:r>
            <w:r>
              <w:t>.contains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 xml:space="preserve">) == </w:t>
            </w:r>
            <w:r>
              <w:rPr>
                <w:color w:val="7F0055"/>
              </w:rPr>
              <w:t>false</w:t>
            </w:r>
            <w:r>
              <w:t>)</w:t>
            </w:r>
          </w:p>
          <w:p w14:paraId="2906C8ED" w14:textId="77777777" w:rsidR="006524F5" w:rsidRDefault="006524F5" w:rsidP="006524F5">
            <w:pPr>
              <w:pStyle w:val="a9"/>
              <w:shd w:val="clear" w:color="auto" w:fill="FFFF99"/>
            </w:pPr>
            <w:r>
              <w:t xml:space="preserve">                </w:t>
            </w:r>
            <w:proofErr w:type="spellStart"/>
            <w:r>
              <w:rPr>
                <w:color w:val="6A3E3E"/>
              </w:rPr>
              <w:t>newSet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0456F109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6A3E3E"/>
              </w:rPr>
              <w:t>newSet</w:t>
            </w:r>
            <w:proofErr w:type="spellEnd"/>
            <w:r>
              <w:t>;</w:t>
            </w:r>
          </w:p>
          <w:p w14:paraId="16699DF2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6CDCFED0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752870B7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2B78FFC3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equals(Object 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>) {</w:t>
            </w:r>
          </w:p>
          <w:p w14:paraId="5BF8A93D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 xml:space="preserve"> </w:t>
            </w:r>
            <w:proofErr w:type="spellStart"/>
            <w:r>
              <w:rPr>
                <w:color w:val="7F0055"/>
              </w:rPr>
              <w:t>instanceof</w:t>
            </w:r>
            <w:proofErr w:type="spellEnd"/>
            <w:r>
              <w:t xml:space="preserve"> StringSet3 == </w:t>
            </w:r>
            <w:r>
              <w:rPr>
                <w:color w:val="7F0055"/>
              </w:rPr>
              <w:t>false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6D817B59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r>
              <w:rPr>
                <w:color w:val="6A3E3E"/>
              </w:rPr>
              <w:t>set</w:t>
            </w:r>
            <w:r>
              <w:t xml:space="preserve"> = (StringSet3)</w:t>
            </w:r>
            <w:proofErr w:type="spellStart"/>
            <w:r>
              <w:rPr>
                <w:color w:val="6A3E3E"/>
              </w:rPr>
              <w:t>obj</w:t>
            </w:r>
            <w:proofErr w:type="spellEnd"/>
            <w:r>
              <w:t>;</w:t>
            </w:r>
          </w:p>
          <w:p w14:paraId="1B65FEA5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list</w:t>
            </w:r>
            <w:r>
              <w:t>.equals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set</w:t>
            </w:r>
            <w:r>
              <w:t>.</w:t>
            </w:r>
            <w:r>
              <w:rPr>
                <w:color w:val="0000C0"/>
              </w:rPr>
              <w:t>list</w:t>
            </w:r>
            <w:proofErr w:type="spellEnd"/>
            <w:r>
              <w:t>);</w:t>
            </w:r>
          </w:p>
          <w:p w14:paraId="32E6B66A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57F0DC5E" w14:textId="77777777" w:rsidR="006524F5" w:rsidRDefault="006524F5" w:rsidP="006524F5">
            <w:pPr>
              <w:pStyle w:val="a9"/>
            </w:pPr>
          </w:p>
          <w:p w14:paraId="4E42F683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String[]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79F7DCCC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list</w:t>
            </w:r>
            <w:r>
              <w:t>.toArray</w:t>
            </w:r>
            <w:proofErr w:type="spellEnd"/>
            <w:r>
              <w:t>(</w:t>
            </w:r>
            <w:r>
              <w:rPr>
                <w:color w:val="7F0055"/>
              </w:rPr>
              <w:t>new</w:t>
            </w:r>
            <w:r>
              <w:t xml:space="preserve"> String[0]);</w:t>
            </w:r>
          </w:p>
          <w:p w14:paraId="34DE7CD0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56671765" w14:textId="77777777" w:rsidR="006524F5" w:rsidRDefault="006524F5" w:rsidP="006524F5">
            <w:pPr>
              <w:pStyle w:val="a9"/>
            </w:pPr>
          </w:p>
          <w:p w14:paraId="4BF963BE" w14:textId="77777777" w:rsidR="006524F5" w:rsidRDefault="006524F5" w:rsidP="006524F5">
            <w:pPr>
              <w:pStyle w:val="a9"/>
            </w:pPr>
            <w:r>
              <w:t>}</w:t>
            </w:r>
          </w:p>
          <w:p w14:paraId="39745900" w14:textId="77777777" w:rsidR="006524F5" w:rsidRDefault="006524F5" w:rsidP="006524F5">
            <w:pPr>
              <w:pStyle w:val="a9"/>
            </w:pPr>
          </w:p>
          <w:p w14:paraId="3F871AD5" w14:textId="77777777" w:rsidR="006524F5" w:rsidRDefault="006524F5" w:rsidP="006524F5">
            <w:pPr>
              <w:pStyle w:val="a9"/>
            </w:pPr>
          </w:p>
          <w:p w14:paraId="3D1D424F" w14:textId="77777777" w:rsidR="006524F5" w:rsidRDefault="006524F5" w:rsidP="006524F5">
            <w:pPr>
              <w:pStyle w:val="a9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26859DE1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6F0677A8" w14:textId="77777777" w:rsidR="006524F5" w:rsidRDefault="006524F5" w:rsidP="006524F5">
            <w:pPr>
              <w:pStyle w:val="a9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print(String </w:t>
            </w:r>
            <w:proofErr w:type="spellStart"/>
            <w:r>
              <w:rPr>
                <w:color w:val="6A3E3E"/>
              </w:rPr>
              <w:t>msg</w:t>
            </w:r>
            <w:proofErr w:type="spellEnd"/>
            <w:r>
              <w:t xml:space="preserve">, StringSet3 </w:t>
            </w:r>
            <w:r>
              <w:rPr>
                <w:color w:val="6A3E3E"/>
              </w:rPr>
              <w:t>set</w:t>
            </w:r>
            <w:r>
              <w:t>) {</w:t>
            </w:r>
          </w:p>
          <w:p w14:paraId="66296DB4" w14:textId="77777777" w:rsidR="006524F5" w:rsidRDefault="006524F5" w:rsidP="006524F5">
            <w:pPr>
              <w:pStyle w:val="a9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proofErr w:type="spellStart"/>
            <w:r>
              <w:rPr>
                <w:color w:val="6A3E3E"/>
              </w:rPr>
              <w:t>set</w:t>
            </w:r>
            <w:r>
              <w:t>.toArray</w:t>
            </w:r>
            <w:proofErr w:type="spellEnd"/>
            <w:r>
              <w:t>();</w:t>
            </w:r>
          </w:p>
          <w:p w14:paraId="5E626E07" w14:textId="77777777" w:rsidR="006524F5" w:rsidRDefault="006524F5" w:rsidP="006524F5">
            <w:pPr>
              <w:pStyle w:val="a9"/>
            </w:pPr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0123E201" w14:textId="77777777" w:rsidR="006524F5" w:rsidRDefault="006524F5" w:rsidP="006524F5">
            <w:pPr>
              <w:pStyle w:val="a9"/>
            </w:pPr>
            <w:r>
              <w:t xml:space="preserve">        String </w:t>
            </w:r>
            <w:r>
              <w:rPr>
                <w:color w:val="6A3E3E"/>
              </w:rPr>
              <w:t>temp</w:t>
            </w:r>
            <w:r>
              <w:t xml:space="preserve"> = </w:t>
            </w:r>
            <w:proofErr w:type="spellStart"/>
            <w:r>
              <w:t>Arrays.toString</w:t>
            </w:r>
            <w:proofErr w:type="spellEnd"/>
            <w:r>
              <w:t>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58A20393" w14:textId="77777777" w:rsidR="006524F5" w:rsidRDefault="006524F5" w:rsidP="006524F5">
            <w:pPr>
              <w:pStyle w:val="a9"/>
            </w:pPr>
            <w:r>
              <w:t xml:space="preserve">        </w:t>
            </w:r>
            <w:proofErr w:type="spellStart"/>
            <w:r>
              <w:t>System.</w:t>
            </w:r>
            <w:r>
              <w:rPr>
                <w:color w:val="0000C0"/>
              </w:rPr>
              <w:t>out</w:t>
            </w:r>
            <w:r>
              <w:t>.printf</w:t>
            </w:r>
            <w:proofErr w:type="spellEnd"/>
            <w:r>
              <w:t>(</w:t>
            </w:r>
            <w:r>
              <w:rPr>
                <w:color w:val="2A00FF"/>
              </w:rPr>
              <w:t>"%s: %s\n"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msg</w:t>
            </w:r>
            <w:proofErr w:type="spellEnd"/>
            <w:r>
              <w:t xml:space="preserve">, </w:t>
            </w:r>
            <w:r>
              <w:rPr>
                <w:color w:val="6A3E3E"/>
              </w:rPr>
              <w:t>temp</w:t>
            </w:r>
            <w:r>
              <w:t xml:space="preserve">);    </w:t>
            </w:r>
          </w:p>
          <w:p w14:paraId="5A6FF59E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142EA430" w14:textId="77777777" w:rsidR="006524F5" w:rsidRDefault="006524F5" w:rsidP="006524F5">
            <w:pPr>
              <w:pStyle w:val="a9"/>
            </w:pPr>
            <w:r>
              <w:t xml:space="preserve">    </w:t>
            </w:r>
          </w:p>
          <w:p w14:paraId="5C5D8D98" w14:textId="77777777" w:rsidR="006524F5" w:rsidRDefault="006524F5" w:rsidP="006524F5">
            <w:pPr>
              <w:pStyle w:val="a9"/>
            </w:pPr>
            <w:r>
              <w:lastRenderedPageBreak/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0C0DD6FD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09FD686D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++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 {</w:t>
            </w:r>
          </w:p>
          <w:p w14:paraId="599BE022" w14:textId="77777777" w:rsidR="006524F5" w:rsidRDefault="006524F5" w:rsidP="006524F5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4BF25D94" w14:textId="77777777" w:rsidR="006524F5" w:rsidRDefault="006524F5" w:rsidP="006524F5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A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2BFCDFD1" w14:textId="77777777" w:rsidR="006524F5" w:rsidRDefault="006524F5" w:rsidP="006524F5">
            <w:pPr>
              <w:pStyle w:val="a9"/>
            </w:pPr>
            <w:r>
              <w:t xml:space="preserve">        }</w:t>
            </w:r>
          </w:p>
          <w:p w14:paraId="1F2321BB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"A"</w:t>
            </w:r>
            <w:r>
              <w:t xml:space="preserve">, 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21D1BD61" w14:textId="77777777" w:rsidR="006524F5" w:rsidRDefault="006524F5" w:rsidP="006524F5">
            <w:pPr>
              <w:pStyle w:val="a9"/>
            </w:pPr>
          </w:p>
          <w:p w14:paraId="065AFFCB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r>
              <w:rPr>
                <w:color w:val="6A3E3E"/>
              </w:rPr>
              <w:t>B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6C13C225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+= 2) {</w:t>
            </w:r>
          </w:p>
          <w:p w14:paraId="4D0BF682" w14:textId="77777777" w:rsidR="006524F5" w:rsidRDefault="006524F5" w:rsidP="006524F5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5EFCB6CF" w14:textId="77777777" w:rsidR="006524F5" w:rsidRDefault="006524F5" w:rsidP="006524F5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B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1FFE1E62" w14:textId="77777777" w:rsidR="006524F5" w:rsidRDefault="006524F5" w:rsidP="006524F5">
            <w:pPr>
              <w:pStyle w:val="a9"/>
            </w:pPr>
            <w:r>
              <w:t xml:space="preserve">        }</w:t>
            </w:r>
          </w:p>
          <w:p w14:paraId="72E060C0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"B"</w:t>
            </w:r>
            <w:r>
              <w:t xml:space="preserve">, </w:t>
            </w:r>
            <w:r>
              <w:rPr>
                <w:color w:val="6A3E3E"/>
              </w:rPr>
              <w:t>B</w:t>
            </w:r>
            <w:r>
              <w:t>);</w:t>
            </w:r>
          </w:p>
          <w:p w14:paraId="24ECAD13" w14:textId="77777777" w:rsidR="006524F5" w:rsidRDefault="006524F5" w:rsidP="006524F5">
            <w:pPr>
              <w:pStyle w:val="a9"/>
            </w:pPr>
          </w:p>
          <w:p w14:paraId="26B8672E" w14:textId="77777777" w:rsidR="006524F5" w:rsidRDefault="006524F5" w:rsidP="006524F5">
            <w:pPr>
              <w:pStyle w:val="a9"/>
            </w:pPr>
            <w:r>
              <w:t xml:space="preserve">        StringSet3 </w:t>
            </w:r>
            <w:r>
              <w:rPr>
                <w:color w:val="6A3E3E"/>
              </w:rPr>
              <w:t>C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StringSet3();</w:t>
            </w:r>
          </w:p>
          <w:p w14:paraId="0B5B08CF" w14:textId="77777777" w:rsidR="006524F5" w:rsidRDefault="006524F5" w:rsidP="006524F5">
            <w:pPr>
              <w:pStyle w:val="a9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= 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20;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+= 3) {</w:t>
            </w:r>
          </w:p>
          <w:p w14:paraId="3E6DB069" w14:textId="77777777" w:rsidR="006524F5" w:rsidRDefault="006524F5" w:rsidP="006524F5">
            <w:pPr>
              <w:pStyle w:val="a9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proofErr w:type="spellStart"/>
            <w:r>
              <w:t>String.format</w:t>
            </w:r>
            <w:proofErr w:type="spellEnd"/>
            <w:r>
              <w:t>(</w:t>
            </w:r>
            <w:r>
              <w:rPr>
                <w:color w:val="2A00FF"/>
              </w:rPr>
              <w:t>"%02d"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);</w:t>
            </w:r>
          </w:p>
          <w:p w14:paraId="1115835D" w14:textId="77777777" w:rsidR="006524F5" w:rsidRDefault="006524F5" w:rsidP="006524F5">
            <w:pPr>
              <w:pStyle w:val="a9"/>
            </w:pPr>
            <w:r>
              <w:t xml:space="preserve">            </w:t>
            </w:r>
            <w:proofErr w:type="spellStart"/>
            <w:r>
              <w:rPr>
                <w:color w:val="6A3E3E"/>
              </w:rPr>
              <w:t>C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015D4AC0" w14:textId="77777777" w:rsidR="006524F5" w:rsidRDefault="006524F5" w:rsidP="006524F5">
            <w:pPr>
              <w:pStyle w:val="a9"/>
            </w:pPr>
            <w:r>
              <w:t xml:space="preserve">        }</w:t>
            </w:r>
          </w:p>
          <w:p w14:paraId="7309518F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>"C"</w:t>
            </w:r>
            <w:r>
              <w:t xml:space="preserve">, 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478AC26D" w14:textId="77777777" w:rsidR="006524F5" w:rsidRDefault="006524F5" w:rsidP="006524F5">
            <w:pPr>
              <w:pStyle w:val="a9"/>
            </w:pPr>
          </w:p>
          <w:p w14:paraId="3151AF22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>));</w:t>
            </w:r>
          </w:p>
          <w:p w14:paraId="25B87588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>));</w:t>
            </w:r>
          </w:p>
          <w:p w14:paraId="3081B581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7B1CDA32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1CEBA32E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"B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B</w:t>
            </w:r>
            <w:r>
              <w:t>.union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16DFEEA9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"B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 xml:space="preserve"> C"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B</w:t>
            </w:r>
            <w:r>
              <w:t>.intersection</w:t>
            </w:r>
            <w:proofErr w:type="spellEnd"/>
            <w:r>
              <w:t>(</w:t>
            </w:r>
            <w:r>
              <w:rPr>
                <w:color w:val="6A3E3E"/>
              </w:rPr>
              <w:t>C</w:t>
            </w:r>
            <w:r>
              <w:t>));</w:t>
            </w:r>
          </w:p>
          <w:p w14:paraId="27D37FCB" w14:textId="77777777" w:rsidR="006524F5" w:rsidRDefault="006524F5" w:rsidP="006524F5">
            <w:pPr>
              <w:pStyle w:val="a9"/>
            </w:pPr>
            <w:r>
              <w:t xml:space="preserve">        print(</w:t>
            </w:r>
            <w:r>
              <w:rPr>
                <w:color w:val="2A00FF"/>
              </w:rPr>
              <w:t xml:space="preserve">"A </w:t>
            </w:r>
            <w:proofErr w:type="spellStart"/>
            <w:r>
              <w:rPr>
                <w:rFonts w:hint="eastAsia"/>
                <w:color w:val="2A00FF"/>
              </w:rPr>
              <w:t>차집합</w:t>
            </w:r>
            <w:proofErr w:type="spellEnd"/>
            <w:r>
              <w:rPr>
                <w:color w:val="2A00FF"/>
              </w:rPr>
              <w:t xml:space="preserve"> B"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</w:t>
            </w:r>
            <w:r>
              <w:t>.difference</w:t>
            </w:r>
            <w:proofErr w:type="spellEnd"/>
            <w:r>
              <w:t>(</w:t>
            </w:r>
            <w:r>
              <w:rPr>
                <w:color w:val="6A3E3E"/>
              </w:rPr>
              <w:t>B</w:t>
            </w:r>
            <w:r>
              <w:t xml:space="preserve">));        </w:t>
            </w:r>
          </w:p>
          <w:p w14:paraId="77DA63A3" w14:textId="77777777" w:rsidR="006524F5" w:rsidRDefault="006524F5" w:rsidP="006524F5">
            <w:pPr>
              <w:pStyle w:val="a9"/>
            </w:pPr>
            <w:r>
              <w:t xml:space="preserve">    }</w:t>
            </w:r>
          </w:p>
          <w:p w14:paraId="102D5CB4" w14:textId="77777777" w:rsidR="006524F5" w:rsidRDefault="006524F5" w:rsidP="006524F5">
            <w:pPr>
              <w:pStyle w:val="a9"/>
            </w:pPr>
            <w:r>
              <w:t>}</w:t>
            </w:r>
          </w:p>
          <w:p w14:paraId="68BE7AC5" w14:textId="34FAAE87" w:rsidR="006524F5" w:rsidRPr="006524F5" w:rsidRDefault="006524F5" w:rsidP="006524F5">
            <w:pPr>
              <w:pStyle w:val="a9"/>
            </w:pPr>
          </w:p>
        </w:tc>
      </w:tr>
    </w:tbl>
    <w:p w14:paraId="58ADB215" w14:textId="2C147C96" w:rsidR="00566E11" w:rsidRDefault="006524F5">
      <w:pPr>
        <w:widowControl/>
        <w:wordWrap/>
        <w:autoSpaceDE/>
        <w:autoSpaceDN/>
        <w:spacing w:after="160" w:line="259" w:lineRule="auto"/>
        <w:jc w:val="both"/>
      </w:pPr>
      <w:r>
        <w:lastRenderedPageBreak/>
        <w:br w:type="page"/>
      </w:r>
    </w:p>
    <w:sectPr w:rsidR="00566E11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65AD8" w14:textId="77777777" w:rsidR="00ED2DE9" w:rsidRDefault="00ED2DE9" w:rsidP="00B12C18">
      <w:r>
        <w:separator/>
      </w:r>
    </w:p>
  </w:endnote>
  <w:endnote w:type="continuationSeparator" w:id="0">
    <w:p w14:paraId="5A784D16" w14:textId="77777777" w:rsidR="00ED2DE9" w:rsidRDefault="00ED2DE9" w:rsidP="00B12C18">
      <w:r>
        <w:continuationSeparator/>
      </w:r>
    </w:p>
  </w:endnote>
  <w:endnote w:type="continuationNotice" w:id="1">
    <w:p w14:paraId="233CF2E3" w14:textId="77777777" w:rsidR="00ED2DE9" w:rsidRDefault="00ED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86FCB" w14:textId="705EA06C" w:rsidR="001927AE" w:rsidRPr="00B12C18" w:rsidRDefault="001927AE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1961">
      <w:rPr>
        <w:noProof/>
        <w:color w:val="A6A6A6" w:themeColor="background1" w:themeShade="A6"/>
      </w:rPr>
      <w:t>11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1961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114583D5" w14:textId="77777777" w:rsidR="001927AE" w:rsidRDefault="001927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EC741" w14:textId="77777777" w:rsidR="00ED2DE9" w:rsidRDefault="00ED2DE9" w:rsidP="00B12C18">
      <w:r>
        <w:separator/>
      </w:r>
    </w:p>
  </w:footnote>
  <w:footnote w:type="continuationSeparator" w:id="0">
    <w:p w14:paraId="429E1817" w14:textId="77777777" w:rsidR="00ED2DE9" w:rsidRDefault="00ED2DE9" w:rsidP="00B12C18">
      <w:r>
        <w:continuationSeparator/>
      </w:r>
    </w:p>
  </w:footnote>
  <w:footnote w:type="continuationNotice" w:id="1">
    <w:p w14:paraId="4627061B" w14:textId="77777777" w:rsidR="00ED2DE9" w:rsidRDefault="00ED2DE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1A"/>
    <w:rsid w:val="000774FE"/>
    <w:rsid w:val="000D30EC"/>
    <w:rsid w:val="000F25E2"/>
    <w:rsid w:val="001927AE"/>
    <w:rsid w:val="002161B8"/>
    <w:rsid w:val="002761A5"/>
    <w:rsid w:val="002941E9"/>
    <w:rsid w:val="002B099B"/>
    <w:rsid w:val="002F238A"/>
    <w:rsid w:val="003575D0"/>
    <w:rsid w:val="00390EBD"/>
    <w:rsid w:val="003C0DA0"/>
    <w:rsid w:val="003C35F7"/>
    <w:rsid w:val="003E776D"/>
    <w:rsid w:val="00512FDB"/>
    <w:rsid w:val="00530E33"/>
    <w:rsid w:val="00566E11"/>
    <w:rsid w:val="005B0BA6"/>
    <w:rsid w:val="005D5E94"/>
    <w:rsid w:val="00614A64"/>
    <w:rsid w:val="006439E5"/>
    <w:rsid w:val="006524F5"/>
    <w:rsid w:val="00692B1A"/>
    <w:rsid w:val="006C23E4"/>
    <w:rsid w:val="007718CC"/>
    <w:rsid w:val="007910D6"/>
    <w:rsid w:val="007E27E4"/>
    <w:rsid w:val="007F1F3E"/>
    <w:rsid w:val="00841EEE"/>
    <w:rsid w:val="00870814"/>
    <w:rsid w:val="008C06D2"/>
    <w:rsid w:val="008F4BFA"/>
    <w:rsid w:val="00905752"/>
    <w:rsid w:val="00914B52"/>
    <w:rsid w:val="00934C62"/>
    <w:rsid w:val="009879A8"/>
    <w:rsid w:val="009A30A4"/>
    <w:rsid w:val="009C5B05"/>
    <w:rsid w:val="00A166C1"/>
    <w:rsid w:val="00A22275"/>
    <w:rsid w:val="00A26517"/>
    <w:rsid w:val="00AB4122"/>
    <w:rsid w:val="00B065A5"/>
    <w:rsid w:val="00B12C18"/>
    <w:rsid w:val="00B16E53"/>
    <w:rsid w:val="00B32BC6"/>
    <w:rsid w:val="00BE79F7"/>
    <w:rsid w:val="00C352DD"/>
    <w:rsid w:val="00CA02AE"/>
    <w:rsid w:val="00CC3043"/>
    <w:rsid w:val="00E11961"/>
    <w:rsid w:val="00E422CC"/>
    <w:rsid w:val="00E50655"/>
    <w:rsid w:val="00E769EE"/>
    <w:rsid w:val="00ED2DE9"/>
    <w:rsid w:val="00EE532C"/>
    <w:rsid w:val="00EF394B"/>
    <w:rsid w:val="00F52CC7"/>
    <w:rsid w:val="00F579D5"/>
    <w:rsid w:val="00F60554"/>
    <w:rsid w:val="00F658FE"/>
    <w:rsid w:val="00FA2C60"/>
    <w:rsid w:val="00F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31F2"/>
  <w15:chartTrackingRefBased/>
  <w15:docId w15:val="{6F6B0AF7-28BC-47C7-B568-50880D72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59"/>
    <w:rsid w:val="005B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코드표"/>
    <w:basedOn w:val="a"/>
    <w:link w:val="Char3"/>
    <w:qFormat/>
    <w:rsid w:val="006C23E4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3">
    <w:name w:val="코드표 Char"/>
    <w:basedOn w:val="a0"/>
    <w:link w:val="a9"/>
    <w:rsid w:val="006C23E4"/>
    <w:rPr>
      <w:rFonts w:ascii="굴림체" w:eastAsia="굴림체" w:cs="굴림체"/>
      <w:bCs/>
      <w:kern w:val="0"/>
      <w:szCs w:val="20"/>
    </w:rPr>
  </w:style>
  <w:style w:type="paragraph" w:styleId="aa">
    <w:name w:val="Date"/>
    <w:basedOn w:val="a"/>
    <w:next w:val="a"/>
    <w:link w:val="Char4"/>
    <w:uiPriority w:val="99"/>
    <w:semiHidden/>
    <w:unhideWhenUsed/>
    <w:rsid w:val="007910D6"/>
  </w:style>
  <w:style w:type="character" w:customStyle="1" w:styleId="Char4">
    <w:name w:val="날짜 Char"/>
    <w:basedOn w:val="a0"/>
    <w:link w:val="aa"/>
    <w:uiPriority w:val="99"/>
    <w:semiHidden/>
    <w:rsid w:val="007910D6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7910D6"/>
  </w:style>
  <w:style w:type="paragraph" w:styleId="20">
    <w:name w:val="toc 2"/>
    <w:basedOn w:val="a"/>
    <w:next w:val="a"/>
    <w:autoRedefine/>
    <w:uiPriority w:val="39"/>
    <w:unhideWhenUsed/>
    <w:rsid w:val="007910D6"/>
    <w:pPr>
      <w:ind w:leftChars="200" w:left="425"/>
    </w:pPr>
  </w:style>
  <w:style w:type="character" w:styleId="ab">
    <w:name w:val="Hyperlink"/>
    <w:basedOn w:val="a0"/>
    <w:uiPriority w:val="99"/>
    <w:unhideWhenUsed/>
    <w:rsid w:val="00791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A7B25-148D-43EE-B5BC-C354A5DB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418</TotalTime>
  <Pages>20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USER</cp:lastModifiedBy>
  <cp:revision>25</cp:revision>
  <dcterms:created xsi:type="dcterms:W3CDTF">2016-09-19T13:32:00Z</dcterms:created>
  <dcterms:modified xsi:type="dcterms:W3CDTF">2016-12-13T09:34:00Z</dcterms:modified>
</cp:coreProperties>
</file>